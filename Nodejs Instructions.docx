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52077978"/>
        <w:docPartObj>
          <w:docPartGallery w:val="Cover Pages"/>
          <w:docPartUnique/>
        </w:docPartObj>
      </w:sdtPr>
      <w:sdtEndPr>
        <w:rPr>
          <w:noProof/>
          <w:sz w:val="2"/>
          <w:lang w:eastAsia="en-US"/>
        </w:rPr>
      </w:sdtEndPr>
      <w:sdtContent>
        <w:p w14:paraId="1F7D7F21" w14:textId="70989D20" w:rsidR="00FF04E4" w:rsidRPr="00C267AB" w:rsidRDefault="001A6E88" w:rsidP="00C267AB">
          <w:pPr>
            <w:rPr>
              <w:noProof/>
              <w:sz w:val="2"/>
              <w:lang w:eastAsia="en-US"/>
            </w:rPr>
            <w:sectPr w:rsidR="00FF04E4" w:rsidRPr="00C267AB" w:rsidSect="009248DC">
              <w:headerReference w:type="default" r:id="rId11"/>
              <w:footerReference w:type="default" r:id="rId12"/>
              <w:pgSz w:w="12240" w:h="15840" w:code="1"/>
              <w:pgMar w:top="1440" w:right="1440" w:bottom="1440" w:left="1440" w:header="720" w:footer="576" w:gutter="0"/>
              <w:pgNumType w:start="0"/>
              <w:cols w:space="720"/>
              <w:titlePg/>
              <w:docGrid w:linePitch="360"/>
            </w:sectPr>
          </w:pP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CE45C3F" wp14:editId="1C3D0558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-52705</wp:posOffset>
                    </wp:positionV>
                    <wp:extent cx="3577342" cy="2219325"/>
                    <wp:effectExtent l="0" t="0" r="0" b="952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77342" cy="2219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5B5C96" w14:textId="37958302" w:rsidR="0040323B" w:rsidRPr="00A87AD1" w:rsidRDefault="00C267AB" w:rsidP="00FF04E4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noProof/>
                                    <w:color w:val="FFFFFF" w:themeColor="background1"/>
                                    <w:sz w:val="72"/>
                                    <w:szCs w:val="72"/>
                                    <w:lang w:val="en-GB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267AB">
                                  <w:rPr>
                                    <w:rFonts w:ascii="Calibri" w:hAnsi="Calibri" w:cs="Calibri"/>
                                    <w:noProof/>
                                    <w:color w:val="FFFFFF" w:themeColor="background1"/>
                                    <w:sz w:val="72"/>
                                    <w:szCs w:val="72"/>
                                    <w:lang w:val="en-GB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Node.js + Angular Archi</w:t>
                                </w:r>
                                <w:r w:rsidR="00810D69">
                                  <w:rPr>
                                    <w:rFonts w:ascii="Calibri" w:hAnsi="Calibri" w:cs="Calibri"/>
                                    <w:noProof/>
                                    <w:color w:val="FFFFFF" w:themeColor="background1"/>
                                    <w:sz w:val="72"/>
                                    <w:szCs w:val="72"/>
                                    <w:lang w:val="en-GB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</w:t>
                                </w:r>
                                <w:r w:rsidRPr="00C267AB">
                                  <w:rPr>
                                    <w:rFonts w:ascii="Calibri" w:hAnsi="Calibri" w:cs="Calibri"/>
                                    <w:noProof/>
                                    <w:color w:val="FFFFFF" w:themeColor="background1"/>
                                    <w:sz w:val="72"/>
                                    <w:szCs w:val="72"/>
                                    <w:lang w:val="en-GB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ecture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E45C3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0;margin-top:-4.15pt;width:281.7pt;height:17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" filled="f" stroked="f">
                    <v:textbox>
                      <w:txbxContent>
                        <w:p w14:paraId="045B5C96" w14:textId="37958302" w:rsidR="0040323B" w:rsidRPr="00A87AD1" w:rsidRDefault="00C267AB" w:rsidP="00FF04E4">
                          <w:pPr>
                            <w:jc w:val="center"/>
                            <w:rPr>
                              <w:rFonts w:ascii="Calibri" w:hAnsi="Calibri" w:cs="Calibri"/>
                              <w:noProof/>
                              <w:color w:val="FFFFFF" w:themeColor="background1"/>
                              <w:sz w:val="72"/>
                              <w:szCs w:val="72"/>
                              <w:lang w:val="en-GB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267AB">
                            <w:rPr>
                              <w:rFonts w:ascii="Calibri" w:hAnsi="Calibri" w:cs="Calibri"/>
                              <w:noProof/>
                              <w:color w:val="FFFFFF" w:themeColor="background1"/>
                              <w:sz w:val="72"/>
                              <w:szCs w:val="72"/>
                              <w:lang w:val="en-GB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Node.js + Angular Archi</w:t>
                          </w:r>
                          <w:r w:rsidR="00810D69">
                            <w:rPr>
                              <w:rFonts w:ascii="Calibri" w:hAnsi="Calibri" w:cs="Calibri"/>
                              <w:noProof/>
                              <w:color w:val="FFFFFF" w:themeColor="background1"/>
                              <w:sz w:val="72"/>
                              <w:szCs w:val="72"/>
                              <w:lang w:val="en-GB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</w:t>
                          </w:r>
                          <w:r w:rsidRPr="00C267AB">
                            <w:rPr>
                              <w:rFonts w:ascii="Calibri" w:hAnsi="Calibri" w:cs="Calibri"/>
                              <w:noProof/>
                              <w:color w:val="FFFFFF" w:themeColor="background1"/>
                              <w:sz w:val="72"/>
                              <w:szCs w:val="72"/>
                              <w:lang w:val="en-GB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ecture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5547F3">
            <w:rPr>
              <w:noProof/>
              <w:sz w:val="2"/>
              <w:lang w:eastAsia="en-US"/>
            </w:rPr>
            <w:drawing>
              <wp:anchor distT="0" distB="0" distL="114300" distR="114300" simplePos="0" relativeHeight="251659263" behindDoc="1" locked="0" layoutInCell="1" allowOverlap="1" wp14:anchorId="18763FA9" wp14:editId="22C320AB">
                <wp:simplePos x="0" y="0"/>
                <wp:positionH relativeFrom="page">
                  <wp:align>right</wp:align>
                </wp:positionH>
                <wp:positionV relativeFrom="paragraph">
                  <wp:posOffset>-923925</wp:posOffset>
                </wp:positionV>
                <wp:extent cx="7762875" cy="10058400"/>
                <wp:effectExtent l="0" t="0" r="9525" b="0"/>
                <wp:wrapNone/>
                <wp:docPr id="2" name="Picture 2" descr="Diagram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Diagram&#10;&#10;Description automatically generated with low confidence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2875" cy="1005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4EFB622A" w14:textId="7C0D92CD" w:rsidR="007549EE" w:rsidRDefault="00C267AB" w:rsidP="007549EE">
      <w:pPr>
        <w:pStyle w:val="Heading3"/>
        <w:rPr>
          <w:i w:val="0"/>
          <w:iCs w:val="0"/>
        </w:rPr>
      </w:pPr>
      <w:r>
        <w:rPr>
          <w:i w:val="0"/>
          <w:iCs w:val="0"/>
        </w:rPr>
        <w:lastRenderedPageBreak/>
        <w:t>Folder Structure</w:t>
      </w:r>
    </w:p>
    <w:tbl>
      <w:tblPr>
        <w:tblStyle w:val="TipTable"/>
        <w:tblW w:w="5131" w:type="pct"/>
        <w:shd w:val="clear" w:color="auto" w:fill="EEECE1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714"/>
        <w:gridCol w:w="9630"/>
      </w:tblGrid>
      <w:tr w:rsidR="00075488" w14:paraId="637F33FA" w14:textId="77777777" w:rsidTr="00053123">
        <w:trPr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EECE1" w:themeFill="background2"/>
          </w:tcPr>
          <w:p w14:paraId="7F90AB42" w14:textId="77777777" w:rsidR="00075488" w:rsidRDefault="00075488" w:rsidP="00F72CA0">
            <w:pPr>
              <w:rPr>
                <w:noProof/>
                <w:lang w:val="en-IN" w:eastAsia="en-IN"/>
              </w:rPr>
            </w:pPr>
          </w:p>
        </w:tc>
        <w:tc>
          <w:tcPr>
            <w:tcW w:w="4655" w:type="pct"/>
            <w:shd w:val="clear" w:color="auto" w:fill="EEECE1" w:themeFill="background2"/>
          </w:tcPr>
          <w:p w14:paraId="1C234055" w14:textId="77777777" w:rsidR="00075488" w:rsidRDefault="00075488" w:rsidP="000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B546A8A" w14:textId="4EC8F672" w:rsidR="00315B2A" w:rsidRDefault="00763A76" w:rsidP="000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3A76">
              <w:t xml:space="preserve">If you are planning to create a crud operation for an employee in your project. Then, you need to create the below files inside the </w:t>
            </w:r>
            <w:proofErr w:type="spellStart"/>
            <w:r w:rsidRPr="00763A76">
              <w:t>src</w:t>
            </w:r>
            <w:proofErr w:type="spellEnd"/>
            <w:r w:rsidRPr="00763A76">
              <w:t>/employee folder</w:t>
            </w:r>
            <w:r w:rsidR="00315B2A">
              <w:t>.</w:t>
            </w:r>
          </w:p>
          <w:p w14:paraId="005A8B75" w14:textId="77777777" w:rsidR="00315B2A" w:rsidRDefault="00315B2A" w:rsidP="000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199158" w14:textId="1F3A3E80" w:rsidR="00315B2A" w:rsidRDefault="00315B2A" w:rsidP="000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-src</w:t>
            </w:r>
          </w:p>
          <w:p w14:paraId="01FF2736" w14:textId="77777777" w:rsidR="00315B2A" w:rsidRDefault="00315B2A" w:rsidP="000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--employee</w:t>
            </w:r>
          </w:p>
          <w:p w14:paraId="69B546D9" w14:textId="77777777" w:rsidR="00315B2A" w:rsidRDefault="00315B2A" w:rsidP="000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---index.js</w:t>
            </w:r>
          </w:p>
          <w:p w14:paraId="4FB7D0F6" w14:textId="78CD988B" w:rsidR="00315B2A" w:rsidRDefault="00315B2A" w:rsidP="000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  <w:r w:rsidR="001B291D">
              <w:t>employee.controller.js</w:t>
            </w:r>
          </w:p>
          <w:p w14:paraId="031B4387" w14:textId="77777777" w:rsidR="001B291D" w:rsidRDefault="001B291D" w:rsidP="000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---employee.service.js</w:t>
            </w:r>
          </w:p>
          <w:p w14:paraId="794DE2F3" w14:textId="77777777" w:rsidR="001B291D" w:rsidRDefault="001B291D" w:rsidP="000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---employee.repository.js</w:t>
            </w:r>
          </w:p>
          <w:p w14:paraId="6C06FF5B" w14:textId="6E421C8B" w:rsidR="001B291D" w:rsidRDefault="001B291D" w:rsidP="0005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073902" w14:textId="72E1E693" w:rsidR="006E1054" w:rsidRDefault="006E1054" w:rsidP="00481F1B"/>
    <w:p w14:paraId="259D5F2F" w14:textId="40437813" w:rsidR="008C374C" w:rsidRPr="008C374C" w:rsidRDefault="008C374C" w:rsidP="008C374C">
      <w:pPr>
        <w:pStyle w:val="Heading3"/>
        <w:rPr>
          <w:i w:val="0"/>
          <w:iCs w:val="0"/>
        </w:rPr>
      </w:pPr>
      <w:r>
        <w:rPr>
          <w:i w:val="0"/>
          <w:iCs w:val="0"/>
        </w:rPr>
        <w:t>Index.js</w:t>
      </w:r>
    </w:p>
    <w:tbl>
      <w:tblPr>
        <w:tblStyle w:val="TipTable"/>
        <w:tblW w:w="5131" w:type="pct"/>
        <w:shd w:val="clear" w:color="auto" w:fill="EEECE1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714"/>
        <w:gridCol w:w="9630"/>
      </w:tblGrid>
      <w:tr w:rsidR="008C374C" w14:paraId="70B22FD2" w14:textId="77777777" w:rsidTr="00862F60">
        <w:trPr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EECE1" w:themeFill="background2"/>
          </w:tcPr>
          <w:p w14:paraId="2799BE7B" w14:textId="77777777" w:rsidR="008C374C" w:rsidRDefault="008C374C" w:rsidP="00862F60">
            <w:pPr>
              <w:rPr>
                <w:noProof/>
                <w:lang w:val="en-IN" w:eastAsia="en-IN"/>
              </w:rPr>
            </w:pPr>
          </w:p>
        </w:tc>
        <w:tc>
          <w:tcPr>
            <w:tcW w:w="4655" w:type="pct"/>
            <w:shd w:val="clear" w:color="auto" w:fill="EEECE1" w:themeFill="background2"/>
          </w:tcPr>
          <w:p w14:paraId="74C0834F" w14:textId="77777777" w:rsidR="008C374C" w:rsidRDefault="008C374C" w:rsidP="00862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26B128" w14:textId="0AC7901F" w:rsidR="008C374C" w:rsidRDefault="008C374C" w:rsidP="00862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 </w:t>
            </w:r>
            <w:r w:rsidR="00315B2A">
              <w:t>are</w:t>
            </w:r>
            <w:r>
              <w:t xml:space="preserve"> </w:t>
            </w:r>
            <w:r w:rsidR="00315B2A">
              <w:t>declaring API</w:t>
            </w:r>
            <w:r>
              <w:t xml:space="preserve"> in this file. </w:t>
            </w:r>
            <w:r w:rsidR="00315B2A">
              <w:t xml:space="preserve">Below is the example of API </w:t>
            </w:r>
            <w:r w:rsidR="00C2558E">
              <w:t>declaration</w:t>
            </w:r>
            <w:r w:rsidR="00315B2A">
              <w:t>.</w:t>
            </w:r>
            <w:r w:rsidR="00C2558E">
              <w:t xml:space="preserve">  </w:t>
            </w:r>
          </w:p>
          <w:p w14:paraId="11A41897" w14:textId="77777777" w:rsidR="002237B0" w:rsidRDefault="002237B0" w:rsidP="00862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D5F34AB" w14:textId="77777777" w:rsidR="002237B0" w:rsidRPr="00DB6038" w:rsidRDefault="00150FFB" w:rsidP="00150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B6038">
              <w:rPr>
                <w:color w:val="auto"/>
              </w:rPr>
              <w:t>const employeeController = require(‘./employee.constroller.js’);</w:t>
            </w:r>
          </w:p>
          <w:p w14:paraId="410691E8" w14:textId="77777777" w:rsidR="00150FFB" w:rsidRPr="00DB6038" w:rsidRDefault="00150FFB" w:rsidP="00150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14:paraId="502D30B3" w14:textId="564D932C" w:rsidR="00150FFB" w:rsidRPr="00150FFB" w:rsidRDefault="00150FFB" w:rsidP="00150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6038">
              <w:rPr>
                <w:color w:val="auto"/>
              </w:rPr>
              <w:t xml:space="preserve">module.exports = </w:t>
            </w:r>
            <w:r w:rsidR="00836AA2" w:rsidRPr="00DB6038">
              <w:rPr>
                <w:color w:val="auto"/>
              </w:rPr>
              <w:t>function(api){</w:t>
            </w:r>
            <w:r w:rsidR="00836AA2" w:rsidRPr="00DB6038">
              <w:rPr>
                <w:color w:val="auto"/>
              </w:rPr>
              <w:br/>
            </w:r>
            <w:r w:rsidR="00836AA2" w:rsidRPr="00DB6038">
              <w:rPr>
                <w:color w:val="auto"/>
              </w:rPr>
              <w:br/>
              <w:t xml:space="preserve">   api.get(‘/employee’, employeeController.getEmployee);</w:t>
            </w:r>
            <w:r w:rsidR="00836AA2" w:rsidRPr="00DB6038">
              <w:rPr>
                <w:color w:val="auto"/>
              </w:rPr>
              <w:br/>
            </w:r>
            <w:r w:rsidR="00836AA2" w:rsidRPr="00DB6038">
              <w:rPr>
                <w:color w:val="auto"/>
              </w:rPr>
              <w:br/>
              <w:t>}</w:t>
            </w:r>
          </w:p>
        </w:tc>
      </w:tr>
    </w:tbl>
    <w:p w14:paraId="2C88CB3D" w14:textId="77777777" w:rsidR="0041272B" w:rsidRPr="0041272B" w:rsidRDefault="0041272B" w:rsidP="0041272B"/>
    <w:p w14:paraId="39569ECC" w14:textId="72476F45" w:rsidR="008C374C" w:rsidRPr="00C2558E" w:rsidRDefault="00C2558E" w:rsidP="00C2558E">
      <w:pPr>
        <w:pStyle w:val="Heading3"/>
        <w:rPr>
          <w:i w:val="0"/>
          <w:iCs w:val="0"/>
        </w:rPr>
      </w:pPr>
      <w:r>
        <w:rPr>
          <w:i w:val="0"/>
          <w:iCs w:val="0"/>
        </w:rPr>
        <w:t>Employee.controller.js</w:t>
      </w:r>
    </w:p>
    <w:tbl>
      <w:tblPr>
        <w:tblStyle w:val="TipTable"/>
        <w:tblW w:w="5131" w:type="pct"/>
        <w:shd w:val="clear" w:color="auto" w:fill="EEECE1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714"/>
        <w:gridCol w:w="9630"/>
      </w:tblGrid>
      <w:tr w:rsidR="00C2558E" w14:paraId="278A72E9" w14:textId="77777777" w:rsidTr="00563BA5">
        <w:trPr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EECE1" w:themeFill="background2"/>
          </w:tcPr>
          <w:p w14:paraId="67657B70" w14:textId="77777777" w:rsidR="00C2558E" w:rsidRDefault="00C2558E" w:rsidP="00563BA5">
            <w:pPr>
              <w:rPr>
                <w:noProof/>
                <w:lang w:val="en-IN" w:eastAsia="en-IN"/>
              </w:rPr>
            </w:pPr>
          </w:p>
        </w:tc>
        <w:tc>
          <w:tcPr>
            <w:tcW w:w="4655" w:type="pct"/>
            <w:shd w:val="clear" w:color="auto" w:fill="EEECE1" w:themeFill="background2"/>
          </w:tcPr>
          <w:p w14:paraId="3B3D53B3" w14:textId="77777777" w:rsidR="00C2558E" w:rsidRDefault="00C2558E" w:rsidP="0056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7C76F57" w14:textId="5416D84B" w:rsidR="00C22D16" w:rsidRDefault="005D6F84" w:rsidP="00C25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6F84">
              <w:t>We are creating a function</w:t>
            </w:r>
            <w:r w:rsidR="0037379C">
              <w:t xml:space="preserve"> which is being</w:t>
            </w:r>
            <w:r w:rsidRPr="005D6F84">
              <w:t xml:space="preserve"> called by an API. The controller is responsible to handle API request and response</w:t>
            </w:r>
            <w:r w:rsidR="00C22D16">
              <w:t>.</w:t>
            </w:r>
          </w:p>
          <w:p w14:paraId="6498ADB0" w14:textId="77777777" w:rsidR="00C22D16" w:rsidRDefault="00C22D16" w:rsidP="00C25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68DF78" w14:textId="77777777" w:rsidR="00751969" w:rsidRPr="00751969" w:rsidRDefault="00751969" w:rsidP="0075196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</w:pPr>
            <w:r w:rsidRPr="00751969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>What can we DOs with a controller?</w:t>
            </w:r>
          </w:p>
          <w:p w14:paraId="4B51DE34" w14:textId="77777777" w:rsidR="00751969" w:rsidRPr="00751969" w:rsidRDefault="00751969" w:rsidP="0075196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</w:pPr>
            <w:r w:rsidRPr="00751969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>A controller can multiple call services</w:t>
            </w:r>
          </w:p>
          <w:p w14:paraId="1EC6420A" w14:textId="77777777" w:rsidR="00751969" w:rsidRPr="00751969" w:rsidRDefault="00751969" w:rsidP="0075196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</w:pPr>
            <w:r w:rsidRPr="00751969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>A controller can accept requests from API and send a response to the client.</w:t>
            </w:r>
          </w:p>
          <w:p w14:paraId="36E0489C" w14:textId="77777777" w:rsidR="00751969" w:rsidRPr="00751969" w:rsidRDefault="00751969" w:rsidP="0075196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</w:pPr>
            <w:r w:rsidRPr="00751969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>We can add business logic (after services return data which is manipulated by the repository).</w:t>
            </w:r>
          </w:p>
          <w:p w14:paraId="2F2271AE" w14:textId="1DE920BE" w:rsidR="00C27711" w:rsidRDefault="00751969" w:rsidP="0075196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E101A"/>
                <w:lang w:val="en-IN" w:eastAsia="en-IN"/>
              </w:rPr>
            </w:pPr>
            <w:r w:rsidRPr="00751969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>The only controller that can handle errors</w:t>
            </w:r>
            <w:r>
              <w:rPr>
                <w:rFonts w:ascii="Times New Roman" w:eastAsia="Times New Roman" w:hAnsi="Times New Roman" w:cs="Times New Roman"/>
                <w:color w:val="0E101A"/>
                <w:lang w:val="en-IN" w:eastAsia="en-IN"/>
              </w:rPr>
              <w:t>.</w:t>
            </w:r>
          </w:p>
          <w:p w14:paraId="11691818" w14:textId="77777777" w:rsidR="00751969" w:rsidRPr="00751969" w:rsidRDefault="00751969" w:rsidP="00751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E101A"/>
                <w:sz w:val="24"/>
                <w:szCs w:val="24"/>
                <w:lang w:val="en-IN" w:eastAsia="en-IN"/>
              </w:rPr>
            </w:pPr>
          </w:p>
          <w:p w14:paraId="165849B2" w14:textId="26D9E221" w:rsidR="008D1303" w:rsidRDefault="008D1303" w:rsidP="008D130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</w:pPr>
            <w:r w:rsidRPr="00DB6038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>What can we DON’T</w:t>
            </w:r>
            <w:r w:rsidR="003C522E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>s</w:t>
            </w:r>
            <w:r w:rsidRPr="00DB6038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 xml:space="preserve"> with controller?</w:t>
            </w:r>
          </w:p>
          <w:p w14:paraId="25825FF6" w14:textId="77777777" w:rsidR="00D13565" w:rsidRPr="00D13565" w:rsidRDefault="00D13565" w:rsidP="00D13565">
            <w:pPr>
              <w:pStyle w:val="ListParagraph"/>
              <w:numPr>
                <w:ilvl w:val="1"/>
                <w:numId w:val="2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</w:pPr>
            <w:r w:rsidRPr="00D13565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 xml:space="preserve">A </w:t>
            </w:r>
            <w:r w:rsidRPr="00D13565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>controller cannot call another controller functions (you can use it by making a common file for that type of function).</w:t>
            </w:r>
          </w:p>
          <w:p w14:paraId="6F123CA0" w14:textId="0EA33058" w:rsidR="008D1303" w:rsidRPr="00D13565" w:rsidRDefault="00D13565" w:rsidP="00D13565">
            <w:pPr>
              <w:pStyle w:val="ListParagraph"/>
              <w:numPr>
                <w:ilvl w:val="1"/>
                <w:numId w:val="2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</w:pPr>
            <w:r w:rsidRPr="00D13565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>A controller cannot call repository directly</w:t>
            </w:r>
            <w:r w:rsidR="00AD035B" w:rsidRPr="00D13565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>.</w:t>
            </w:r>
          </w:p>
          <w:p w14:paraId="21572746" w14:textId="2F8BA92D" w:rsidR="00C2558E" w:rsidRPr="00150FFB" w:rsidRDefault="00C2558E" w:rsidP="0056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689D40" w14:textId="0B12E77F" w:rsidR="00C2558E" w:rsidRDefault="00C2558E" w:rsidP="00481F1B"/>
    <w:p w14:paraId="6F479D78" w14:textId="2970F67D" w:rsidR="00923A2F" w:rsidRDefault="00923A2F" w:rsidP="00481F1B"/>
    <w:p w14:paraId="6DACD07B" w14:textId="19C6EBEF" w:rsidR="00923A2F" w:rsidRDefault="00923A2F" w:rsidP="00481F1B"/>
    <w:p w14:paraId="1C0C5D83" w14:textId="305408FD" w:rsidR="00923A2F" w:rsidRPr="00C2558E" w:rsidRDefault="00923A2F" w:rsidP="00923A2F">
      <w:pPr>
        <w:pStyle w:val="Heading3"/>
        <w:rPr>
          <w:i w:val="0"/>
          <w:iCs w:val="0"/>
        </w:rPr>
      </w:pPr>
      <w:r>
        <w:rPr>
          <w:i w:val="0"/>
          <w:iCs w:val="0"/>
        </w:rPr>
        <w:lastRenderedPageBreak/>
        <w:t>Employee.service.js</w:t>
      </w:r>
    </w:p>
    <w:tbl>
      <w:tblPr>
        <w:tblStyle w:val="TipTable"/>
        <w:tblW w:w="5131" w:type="pct"/>
        <w:shd w:val="clear" w:color="auto" w:fill="EEECE1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714"/>
        <w:gridCol w:w="9630"/>
      </w:tblGrid>
      <w:tr w:rsidR="00923A2F" w14:paraId="74E9FAD3" w14:textId="77777777" w:rsidTr="00563BA5">
        <w:trPr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EECE1" w:themeFill="background2"/>
          </w:tcPr>
          <w:p w14:paraId="216C1EAB" w14:textId="77777777" w:rsidR="00923A2F" w:rsidRDefault="00923A2F" w:rsidP="00563BA5">
            <w:pPr>
              <w:rPr>
                <w:noProof/>
                <w:lang w:val="en-IN" w:eastAsia="en-IN"/>
              </w:rPr>
            </w:pPr>
          </w:p>
        </w:tc>
        <w:tc>
          <w:tcPr>
            <w:tcW w:w="4655" w:type="pct"/>
            <w:shd w:val="clear" w:color="auto" w:fill="EEECE1" w:themeFill="background2"/>
          </w:tcPr>
          <w:p w14:paraId="4BE142D0" w14:textId="77777777" w:rsidR="00923A2F" w:rsidRDefault="00923A2F" w:rsidP="0056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BCD0459" w14:textId="26584D4A" w:rsidR="00923A2F" w:rsidRDefault="00F17207" w:rsidP="0056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7207">
              <w:t xml:space="preserve">We are creating a function which is </w:t>
            </w:r>
            <w:r w:rsidR="0037379C">
              <w:t xml:space="preserve">being </w:t>
            </w:r>
            <w:r w:rsidRPr="00F17207">
              <w:t>called by the controller. Service is responsible to handle database operations through repositor</w:t>
            </w:r>
            <w:r w:rsidR="00923A2F">
              <w:t>y.</w:t>
            </w:r>
          </w:p>
          <w:p w14:paraId="232C9B8E" w14:textId="77777777" w:rsidR="00923A2F" w:rsidRDefault="00923A2F" w:rsidP="0056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1586C88" w14:textId="16C3F1A1" w:rsidR="00923A2F" w:rsidRPr="00DB6038" w:rsidRDefault="00923A2F" w:rsidP="0088366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</w:pPr>
            <w:r w:rsidRPr="00DB6038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>What can we DO</w:t>
            </w:r>
            <w:r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>s</w:t>
            </w:r>
            <w:r w:rsidRPr="00DB6038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 xml:space="preserve"> with </w:t>
            </w:r>
            <w:r w:rsidR="00F17207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 xml:space="preserve">the </w:t>
            </w:r>
            <w:r w:rsidR="00B112A3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>service</w:t>
            </w:r>
            <w:r w:rsidRPr="00DB6038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>?</w:t>
            </w:r>
          </w:p>
          <w:p w14:paraId="6EF78B3C" w14:textId="77777777" w:rsidR="005811B7" w:rsidRPr="00FF2DB5" w:rsidRDefault="00883669" w:rsidP="005811B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</w:pPr>
            <w:r w:rsidRPr="00FF2DB5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>Service can call services.</w:t>
            </w:r>
          </w:p>
          <w:p w14:paraId="3CA908EF" w14:textId="77777777" w:rsidR="005811B7" w:rsidRPr="00FF2DB5" w:rsidRDefault="00883669" w:rsidP="005811B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</w:pPr>
            <w:r w:rsidRPr="00FF2DB5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>Service can accept params from the controller and send a response to a controller.</w:t>
            </w:r>
          </w:p>
          <w:p w14:paraId="2351ACBC" w14:textId="77777777" w:rsidR="005811B7" w:rsidRPr="00FF2DB5" w:rsidRDefault="00883669" w:rsidP="005811B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</w:pPr>
            <w:r w:rsidRPr="00FF2DB5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>We can add business logic based on data like data length, data is as expected or not (after repository return data).</w:t>
            </w:r>
          </w:p>
          <w:p w14:paraId="41048537" w14:textId="449264AD" w:rsidR="00477980" w:rsidRPr="005811B7" w:rsidRDefault="00883669" w:rsidP="005811B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E101A"/>
                <w:lang w:val="en-IN" w:eastAsia="en-IN"/>
              </w:rPr>
            </w:pPr>
            <w:r w:rsidRPr="00FF2DB5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>Service can call repositories</w:t>
            </w:r>
            <w:r w:rsidR="00477980" w:rsidRPr="005811B7">
              <w:rPr>
                <w:color w:val="404040" w:themeColor="text1" w:themeTint="BF"/>
                <w:szCs w:val="18"/>
              </w:rPr>
              <w:br/>
            </w:r>
          </w:p>
          <w:p w14:paraId="65D479F4" w14:textId="29F8D7AE" w:rsidR="00923A2F" w:rsidRPr="00DB6038" w:rsidRDefault="00923A2F" w:rsidP="0088366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</w:pPr>
            <w:r w:rsidRPr="00DB6038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>What can we DON’T</w:t>
            </w:r>
            <w:r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>s</w:t>
            </w:r>
            <w:r w:rsidRPr="00DB6038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 xml:space="preserve"> with </w:t>
            </w:r>
            <w:r w:rsidR="00FF2DB5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 xml:space="preserve">the </w:t>
            </w:r>
            <w:r w:rsidR="00B112A3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>service</w:t>
            </w:r>
            <w:r w:rsidRPr="00DB6038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>?</w:t>
            </w:r>
          </w:p>
          <w:p w14:paraId="5FD92FED" w14:textId="77777777" w:rsidR="00FF2DB5" w:rsidRDefault="00477980" w:rsidP="00FF2DB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</w:pPr>
            <w:r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>Service</w:t>
            </w:r>
            <w:r w:rsidR="00923A2F" w:rsidRPr="00051BEA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 xml:space="preserve"> cannot call controller functions</w:t>
            </w:r>
            <w:r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>.</w:t>
            </w:r>
          </w:p>
          <w:p w14:paraId="6EF02A10" w14:textId="4157C97A" w:rsidR="00923A2F" w:rsidRPr="00FF2DB5" w:rsidRDefault="00A11543" w:rsidP="00FF2DB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</w:pPr>
            <w:r w:rsidRPr="00FF2DB5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 xml:space="preserve">Services cannot send data to </w:t>
            </w:r>
            <w:r w:rsidR="00FF2DB5" w:rsidRPr="00FF2DB5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 xml:space="preserve">the </w:t>
            </w:r>
            <w:r w:rsidRPr="00FF2DB5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>client directly.</w:t>
            </w:r>
          </w:p>
          <w:p w14:paraId="0E8A9104" w14:textId="77777777" w:rsidR="00923A2F" w:rsidRPr="00150FFB" w:rsidRDefault="00923A2F" w:rsidP="0056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55DD01" w14:textId="5C47E06B" w:rsidR="00923A2F" w:rsidRDefault="00923A2F" w:rsidP="00481F1B"/>
    <w:p w14:paraId="66D8258F" w14:textId="4D603076" w:rsidR="00E20C52" w:rsidRPr="00C2558E" w:rsidRDefault="00E20C52" w:rsidP="00E20C52">
      <w:pPr>
        <w:pStyle w:val="Heading3"/>
        <w:rPr>
          <w:i w:val="0"/>
          <w:iCs w:val="0"/>
        </w:rPr>
      </w:pPr>
      <w:r>
        <w:rPr>
          <w:i w:val="0"/>
          <w:iCs w:val="0"/>
        </w:rPr>
        <w:t>Employee.repository.js</w:t>
      </w:r>
    </w:p>
    <w:tbl>
      <w:tblPr>
        <w:tblStyle w:val="TipTable"/>
        <w:tblW w:w="5131" w:type="pct"/>
        <w:shd w:val="clear" w:color="auto" w:fill="EEECE1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714"/>
        <w:gridCol w:w="9630"/>
      </w:tblGrid>
      <w:tr w:rsidR="00E20C52" w14:paraId="6D5256E9" w14:textId="77777777" w:rsidTr="00563BA5">
        <w:trPr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EECE1" w:themeFill="background2"/>
          </w:tcPr>
          <w:p w14:paraId="0D25C262" w14:textId="77777777" w:rsidR="00E20C52" w:rsidRDefault="00E20C52" w:rsidP="00563BA5">
            <w:pPr>
              <w:rPr>
                <w:noProof/>
                <w:lang w:val="en-IN" w:eastAsia="en-IN"/>
              </w:rPr>
            </w:pPr>
          </w:p>
        </w:tc>
        <w:tc>
          <w:tcPr>
            <w:tcW w:w="4655" w:type="pct"/>
            <w:shd w:val="clear" w:color="auto" w:fill="EEECE1" w:themeFill="background2"/>
          </w:tcPr>
          <w:p w14:paraId="7C9EDE7F" w14:textId="77777777" w:rsidR="00E20C52" w:rsidRDefault="00E20C52" w:rsidP="0056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CAB77A" w14:textId="1D9BE347" w:rsidR="00E20C52" w:rsidRDefault="0037379C" w:rsidP="0056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379C">
              <w:t>We are creating a function which is being called by a service related to database operation based on request. The repository is responsible to handle database calls</w:t>
            </w:r>
            <w:r w:rsidR="00E20C52">
              <w:t>.</w:t>
            </w:r>
          </w:p>
          <w:p w14:paraId="7CEDC192" w14:textId="77777777" w:rsidR="00E20C52" w:rsidRDefault="00E20C52" w:rsidP="0056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2800CA" w14:textId="0A2F5779" w:rsidR="00E20C52" w:rsidRPr="00DB6038" w:rsidRDefault="00E20C52" w:rsidP="00563BA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</w:pPr>
            <w:r w:rsidRPr="00DB6038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>What can we DO</w:t>
            </w:r>
            <w:r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>s</w:t>
            </w:r>
            <w:r w:rsidRPr="00DB6038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 xml:space="preserve"> with </w:t>
            </w:r>
            <w:r w:rsidR="00C15808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 xml:space="preserve">a </w:t>
            </w:r>
            <w:r w:rsidR="00D60F63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>repository</w:t>
            </w:r>
            <w:r w:rsidRPr="00DB6038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>?</w:t>
            </w:r>
          </w:p>
          <w:p w14:paraId="41B31DE0" w14:textId="079BD561" w:rsidR="00E20C52" w:rsidRPr="000012EC" w:rsidRDefault="00C15808" w:rsidP="000012E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</w:pPr>
            <w:r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>A r</w:t>
            </w:r>
            <w:r w:rsidR="005A7082" w:rsidRPr="000012EC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>epository</w:t>
            </w:r>
            <w:r w:rsidR="00E20C52" w:rsidRPr="000012EC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 xml:space="preserve"> can call </w:t>
            </w:r>
            <w:r w:rsidR="005A7082" w:rsidRPr="000012EC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>repositories</w:t>
            </w:r>
            <w:r w:rsidR="00E20C52" w:rsidRPr="000012EC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>.</w:t>
            </w:r>
          </w:p>
          <w:p w14:paraId="0F8DE1B6" w14:textId="764E1FA7" w:rsidR="00E20C52" w:rsidRPr="000012EC" w:rsidRDefault="00C15808" w:rsidP="000012E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</w:pPr>
            <w:r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>A r</w:t>
            </w:r>
            <w:r w:rsidR="005A7082" w:rsidRPr="000012EC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 xml:space="preserve">epository </w:t>
            </w:r>
            <w:r w:rsidR="00E20C52" w:rsidRPr="000012EC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 xml:space="preserve">can accept params from </w:t>
            </w:r>
            <w:r w:rsidR="008D28E3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 xml:space="preserve">a </w:t>
            </w:r>
            <w:r w:rsidR="005A7082" w:rsidRPr="000012EC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>service</w:t>
            </w:r>
            <w:r w:rsidR="00E20C52" w:rsidRPr="000012EC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 xml:space="preserve"> and send </w:t>
            </w:r>
            <w:r w:rsidR="008D28E3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 xml:space="preserve">a </w:t>
            </w:r>
            <w:r w:rsidR="00E20C52" w:rsidRPr="000012EC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>response to</w:t>
            </w:r>
            <w:r w:rsidR="008D28E3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 xml:space="preserve"> the</w:t>
            </w:r>
            <w:r w:rsidR="00E20C52" w:rsidRPr="000012EC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 xml:space="preserve"> </w:t>
            </w:r>
            <w:r w:rsidR="005A7082" w:rsidRPr="000012EC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>service</w:t>
            </w:r>
            <w:r w:rsidR="00E20C52" w:rsidRPr="000012EC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>.</w:t>
            </w:r>
          </w:p>
          <w:p w14:paraId="5118B398" w14:textId="634A4E42" w:rsidR="00E20C52" w:rsidRDefault="00E20C52" w:rsidP="000012E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</w:pPr>
            <w:r w:rsidRPr="00051BEA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 xml:space="preserve">We can add logic </w:t>
            </w:r>
            <w:r w:rsidR="000012EC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>to manipulated</w:t>
            </w:r>
            <w:r w:rsidRPr="00051BEA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 xml:space="preserve"> data</w:t>
            </w:r>
            <w:r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 xml:space="preserve"> </w:t>
            </w:r>
            <w:r w:rsidR="000012EC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>and return data to service as service expected.</w:t>
            </w:r>
            <w:r w:rsidR="000012EC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br/>
            </w:r>
          </w:p>
          <w:p w14:paraId="39719697" w14:textId="59601139" w:rsidR="00E20C52" w:rsidRPr="00DB6038" w:rsidRDefault="00E20C52" w:rsidP="00563BA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</w:pPr>
            <w:r w:rsidRPr="00DB6038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>What can we DON’T</w:t>
            </w:r>
            <w:r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>s</w:t>
            </w:r>
            <w:r w:rsidRPr="00DB6038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 xml:space="preserve"> with </w:t>
            </w:r>
            <w:r w:rsidR="00D60F63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>repository</w:t>
            </w:r>
            <w:r w:rsidRPr="00DB6038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>?</w:t>
            </w:r>
          </w:p>
          <w:p w14:paraId="55AB0475" w14:textId="36A76213" w:rsidR="00E20C52" w:rsidRPr="000012EC" w:rsidRDefault="000012EC" w:rsidP="000012E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</w:pPr>
            <w:r w:rsidRPr="000012EC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 xml:space="preserve">Repository </w:t>
            </w:r>
            <w:r w:rsidR="00E20C52" w:rsidRPr="000012EC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>cannot call controller</w:t>
            </w:r>
            <w:r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 xml:space="preserve"> and services</w:t>
            </w:r>
            <w:r w:rsidR="00E20C52" w:rsidRPr="000012EC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 xml:space="preserve"> functions.</w:t>
            </w:r>
          </w:p>
          <w:p w14:paraId="1CD6E209" w14:textId="39DADC17" w:rsidR="00E20C52" w:rsidRPr="00DB6038" w:rsidRDefault="000012EC" w:rsidP="000012E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</w:pPr>
            <w:r w:rsidRPr="000012EC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 xml:space="preserve">Repository </w:t>
            </w:r>
            <w:r w:rsidR="00E20C52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 xml:space="preserve">cannot send data to </w:t>
            </w:r>
            <w:r w:rsidR="00904C37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 xml:space="preserve">a </w:t>
            </w:r>
            <w:r w:rsidR="00715E96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 xml:space="preserve">controller or </w:t>
            </w:r>
            <w:r w:rsidR="00904C37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 xml:space="preserve">a </w:t>
            </w:r>
            <w:r w:rsidR="00E20C52">
              <w:rPr>
                <w:rFonts w:asciiTheme="minorHAnsi" w:eastAsiaTheme="minorEastAsia" w:hAnsiTheme="minorHAnsi"/>
                <w:color w:val="404040" w:themeColor="text1" w:themeTint="BF"/>
                <w:sz w:val="22"/>
                <w:szCs w:val="18"/>
                <w:lang w:eastAsia="ja-JP"/>
              </w:rPr>
              <w:t>client directly.</w:t>
            </w:r>
          </w:p>
          <w:p w14:paraId="7AAA2B76" w14:textId="77777777" w:rsidR="00E20C52" w:rsidRPr="00150FFB" w:rsidRDefault="00E20C52" w:rsidP="0056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795C56" w14:textId="77777777" w:rsidR="00E20C52" w:rsidRDefault="00E20C52" w:rsidP="00481F1B"/>
    <w:sectPr w:rsidR="00E20C52" w:rsidSect="007C3C56">
      <w:headerReference w:type="default" r:id="rId14"/>
      <w:footerReference w:type="default" r:id="rId15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58649" w14:textId="77777777" w:rsidR="00C3647D" w:rsidRDefault="00C3647D">
      <w:pPr>
        <w:spacing w:after="0" w:line="240" w:lineRule="auto"/>
      </w:pPr>
      <w:r>
        <w:separator/>
      </w:r>
    </w:p>
  </w:endnote>
  <w:endnote w:type="continuationSeparator" w:id="0">
    <w:p w14:paraId="0066007A" w14:textId="77777777" w:rsidR="00C3647D" w:rsidRDefault="00C36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704B8" w14:textId="77777777" w:rsidR="0040323B" w:rsidRPr="001A2FEC" w:rsidRDefault="0040323B" w:rsidP="001A2FEC">
    <w:pPr>
      <w:pStyle w:val="Footer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55287182" wp14:editId="0B976810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461" name="Group 4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62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4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47478C21" id="Group 461" o:spid="_x0000_s1026" style="position:absolute;margin-left:0;margin-top:0;width:5.75pt;height:55.05pt;z-index:251674624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" strokecolor="#fabf8f [1945]" strokeweight="1.25pt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" strokecolor="#fabf8f [1945]" strokeweight="1.25pt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" strokecolor="#fabf8f [1945]" strokeweight="1.25pt"/>
              <w10:wrap anchorx="margin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A7FED80" wp14:editId="28C7307A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65" name="Rectangle 4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e"/>
                            <w:id w:val="1990977701"/>
                            <w:showingPlcHdr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C5190D7" w14:textId="77777777" w:rsidR="0040323B" w:rsidRDefault="0040323B">
                              <w:pPr>
                                <w:jc w:val="right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4A7FED80" id="Rectangle 465" o:spid="_x0000_s1033" style="position:absolute;margin-left:0;margin-top:0;width:467.65pt;height:58.3pt;z-index:251673600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" filled="f" stroked="f">
              <v:textbox inset=",0">
                <w:txbxContent>
                  <w:sdt>
                    <w:sdtPr>
                      <w:alias w:val="Date"/>
                      <w:id w:val="1990977701"/>
                      <w:showingPlcHdr/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MMMM d, 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2C5190D7" w14:textId="77777777" w:rsidR="0040323B" w:rsidRDefault="0040323B">
                        <w:pPr>
                          <w:jc w:val="right"/>
                        </w:pPr>
                        <w:r>
                          <w:t xml:space="preserve">     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CBFCA" w14:textId="77777777" w:rsidR="00372935" w:rsidRPr="001A2FEC" w:rsidRDefault="001C7A34" w:rsidP="001A2FEC">
    <w:pPr>
      <w:pStyle w:val="Footer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5FB99399" wp14:editId="6D603550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542" name="Group 5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544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5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6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60765F81" id="Group 542" o:spid="_x0000_s1026" style="position:absolute;margin-left:0;margin-top:0;width:5.75pt;height:55.05pt;z-index:251678720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" strokecolor="#fabf8f [1945]" strokeweight="1.25pt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" strokecolor="#fabf8f [1945]" strokeweight="1.25pt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" strokecolor="#fabf8f [1945]" strokeweight="1.25pt"/>
              <w10:wrap anchorx="margin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EA2B03" wp14:editId="1880C9C4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547" name="Rectangle 5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e"/>
                            <w:id w:val="77476837"/>
                            <w:showingPlcHdr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F8D6E53" w14:textId="77777777" w:rsidR="00372935" w:rsidRDefault="001C7A34">
                              <w:pPr>
                                <w:jc w:val="right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1EEA2B03" id="Rectangle 547" o:spid="_x0000_s1040" style="position:absolute;margin-left:0;margin-top:0;width:467.65pt;height:58.3pt;z-index:251677696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" filled="f" stroked="f">
              <v:textbox inset=",0">
                <w:txbxContent>
                  <w:sdt>
                    <w:sdtPr>
                      <w:alias w:val="Date"/>
                      <w:id w:val="77476837"/>
                      <w:showingPlcHdr/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MMMM d, 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7F8D6E53" w14:textId="77777777" w:rsidR="00372935" w:rsidRDefault="001C7A34">
                        <w:pPr>
                          <w:jc w:val="right"/>
                        </w:pPr>
                        <w:r>
                          <w:t xml:space="preserve">     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4C93F" w14:textId="77777777" w:rsidR="00C3647D" w:rsidRDefault="00C3647D">
      <w:pPr>
        <w:spacing w:after="0" w:line="240" w:lineRule="auto"/>
      </w:pPr>
      <w:r>
        <w:separator/>
      </w:r>
    </w:p>
  </w:footnote>
  <w:footnote w:type="continuationSeparator" w:id="0">
    <w:p w14:paraId="6673F244" w14:textId="77777777" w:rsidR="00C3647D" w:rsidRDefault="00C364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A1F81" w14:textId="77777777" w:rsidR="0040323B" w:rsidRDefault="0040323B">
    <w:pPr>
      <w:pStyle w:val="Header"/>
    </w:pPr>
    <w:r>
      <w:rPr>
        <w:caps/>
        <w:noProof/>
        <w:color w:val="808080" w:themeColor="background1" w:themeShade="80"/>
        <w:lang w:val="en-IN" w:eastAsia="en-IN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0F43441C" wp14:editId="2298A616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452" name="Group 4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453" name="Group 453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455" name="Rectangle 455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458" name="Text Box 458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634D6" w14:textId="77777777" w:rsidR="0040323B" w:rsidRDefault="0040323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23CD3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43441C" id="Group 452" o:spid="_x0000_s1027" style="position:absolute;margin-left:0;margin-top:0;width:133.9pt;height:80.65pt;z-index:25167257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">
              <v:group id="Group 453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4i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">
                <v:rect id="Rectangle 455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" fillcolor="white [3212]" stroked="f" strokeweight="1pt">
                  <v:fill opacity="0"/>
                </v:rect>
                <v:shape id="Rectangle 1" o:spid="_x0000_s103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" path="m,l1462822,,910372,376306,,1014481,,xe" fillcolor="#4f81bd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457" o:spid="_x0000_s103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58" o:spid="_x0000_s103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" filled="f" stroked="f" strokeweight=".5pt">
                <v:textbox inset=",7.2pt,,7.2pt">
                  <w:txbxContent>
                    <w:p w14:paraId="4C4634D6" w14:textId="77777777" w:rsidR="0040323B" w:rsidRDefault="0040323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923CD3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E68D3" w14:textId="77777777" w:rsidR="00372935" w:rsidRDefault="001C7A34">
    <w:pPr>
      <w:pStyle w:val="Header"/>
    </w:pPr>
    <w:r>
      <w:rPr>
        <w:caps/>
        <w:noProof/>
        <w:color w:val="808080" w:themeColor="background1" w:themeShade="80"/>
        <w:lang w:val="en-IN" w:eastAsia="en-IN"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3CE6A90F" wp14:editId="77F07B5D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518" name="Group 5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519" name="Group 51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524" name="Rectangle 524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535" name="Text Box 535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EA930" w14:textId="77777777" w:rsidR="00372935" w:rsidRDefault="001C7A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CE6A90F" id="Group 518" o:spid="_x0000_s1034" style="position:absolute;margin-left:0;margin-top:0;width:133.9pt;height:80.65pt;z-index:25167667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">
              <v:group id="Group 519" o:spid="_x0000_s1035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<v:rect id="Rectangle 524" o:spid="_x0000_s1036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" fillcolor="white [3212]" stroked="f" strokeweight="1pt">
                  <v:fill opacity="0"/>
                </v:rect>
                <v:shape id="Rectangle 1" o:spid="_x0000_s1037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" path="m,l1462822,,910372,376306,,1014481,,xe" fillcolor="#4f81bd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534" o:spid="_x0000_s1038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35" o:spid="_x0000_s1039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" filled="f" stroked="f" strokeweight=".5pt">
                <v:textbox inset=",7.2pt,,7.2pt">
                  <w:txbxContent>
                    <w:p w14:paraId="395EA930" w14:textId="77777777" w:rsidR="00372935" w:rsidRDefault="001C7A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41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6C2E"/>
    <w:multiLevelType w:val="hybridMultilevel"/>
    <w:tmpl w:val="F7A64250"/>
    <w:lvl w:ilvl="0" w:tplc="53425C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9A2F94"/>
    <w:multiLevelType w:val="multilevel"/>
    <w:tmpl w:val="A282E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B322C3"/>
    <w:multiLevelType w:val="hybridMultilevel"/>
    <w:tmpl w:val="BA5AC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91440"/>
    <w:multiLevelType w:val="multilevel"/>
    <w:tmpl w:val="3DE60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D15AC5"/>
    <w:multiLevelType w:val="hybridMultilevel"/>
    <w:tmpl w:val="C518C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26915"/>
    <w:multiLevelType w:val="hybridMultilevel"/>
    <w:tmpl w:val="4BC893CE"/>
    <w:lvl w:ilvl="0" w:tplc="DD2A14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6072F9"/>
    <w:multiLevelType w:val="hybridMultilevel"/>
    <w:tmpl w:val="F55C4B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B71F5"/>
    <w:multiLevelType w:val="multilevel"/>
    <w:tmpl w:val="26D2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1E7E5A"/>
    <w:multiLevelType w:val="hybridMultilevel"/>
    <w:tmpl w:val="0FB873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9B7AC7"/>
    <w:multiLevelType w:val="hybridMultilevel"/>
    <w:tmpl w:val="F888450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D5F19DF"/>
    <w:multiLevelType w:val="hybridMultilevel"/>
    <w:tmpl w:val="E6C002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9C0C0E"/>
    <w:multiLevelType w:val="hybridMultilevel"/>
    <w:tmpl w:val="39E202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E6591B"/>
    <w:multiLevelType w:val="hybridMultilevel"/>
    <w:tmpl w:val="F2461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9751DE"/>
    <w:multiLevelType w:val="hybridMultilevel"/>
    <w:tmpl w:val="E1DC718A"/>
    <w:lvl w:ilvl="0" w:tplc="C5D074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9DD49F0"/>
    <w:multiLevelType w:val="hybridMultilevel"/>
    <w:tmpl w:val="8EFCD43A"/>
    <w:lvl w:ilvl="0" w:tplc="1FFC8D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EBF0D5C"/>
    <w:multiLevelType w:val="hybridMultilevel"/>
    <w:tmpl w:val="6EFAE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951FED"/>
    <w:multiLevelType w:val="multilevel"/>
    <w:tmpl w:val="1E38D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AE2FF8"/>
    <w:multiLevelType w:val="hybridMultilevel"/>
    <w:tmpl w:val="46384CDC"/>
    <w:lvl w:ilvl="0" w:tplc="0F2675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2644441"/>
    <w:multiLevelType w:val="multilevel"/>
    <w:tmpl w:val="A282E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667636"/>
    <w:multiLevelType w:val="multilevel"/>
    <w:tmpl w:val="A282E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762E7D"/>
    <w:multiLevelType w:val="hybridMultilevel"/>
    <w:tmpl w:val="4C04B1A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D113A5E"/>
    <w:multiLevelType w:val="hybridMultilevel"/>
    <w:tmpl w:val="75140CCE"/>
    <w:lvl w:ilvl="0" w:tplc="DC66EA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7"/>
  </w:num>
  <w:num w:numId="3">
    <w:abstractNumId w:val="10"/>
  </w:num>
  <w:num w:numId="4">
    <w:abstractNumId w:val="18"/>
  </w:num>
  <w:num w:numId="5">
    <w:abstractNumId w:val="9"/>
  </w:num>
  <w:num w:numId="6">
    <w:abstractNumId w:val="4"/>
  </w:num>
  <w:num w:numId="7">
    <w:abstractNumId w:val="13"/>
  </w:num>
  <w:num w:numId="8">
    <w:abstractNumId w:val="3"/>
  </w:num>
  <w:num w:numId="9">
    <w:abstractNumId w:val="6"/>
  </w:num>
  <w:num w:numId="10">
    <w:abstractNumId w:val="12"/>
  </w:num>
  <w:num w:numId="11">
    <w:abstractNumId w:val="15"/>
  </w:num>
  <w:num w:numId="12">
    <w:abstractNumId w:val="23"/>
  </w:num>
  <w:num w:numId="13">
    <w:abstractNumId w:val="11"/>
  </w:num>
  <w:num w:numId="14">
    <w:abstractNumId w:val="24"/>
  </w:num>
  <w:num w:numId="15">
    <w:abstractNumId w:val="0"/>
  </w:num>
  <w:num w:numId="16">
    <w:abstractNumId w:val="17"/>
  </w:num>
  <w:num w:numId="17">
    <w:abstractNumId w:val="16"/>
  </w:num>
  <w:num w:numId="18">
    <w:abstractNumId w:val="8"/>
  </w:num>
  <w:num w:numId="19">
    <w:abstractNumId w:val="19"/>
  </w:num>
  <w:num w:numId="20">
    <w:abstractNumId w:val="2"/>
  </w:num>
  <w:num w:numId="21">
    <w:abstractNumId w:val="22"/>
  </w:num>
  <w:num w:numId="22">
    <w:abstractNumId w:val="21"/>
  </w:num>
  <w:num w:numId="23">
    <w:abstractNumId w:val="1"/>
  </w:num>
  <w:num w:numId="24">
    <w:abstractNumId w:val="2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FEC"/>
    <w:rsid w:val="000012EC"/>
    <w:rsid w:val="00003D62"/>
    <w:rsid w:val="00003FC5"/>
    <w:rsid w:val="00004553"/>
    <w:rsid w:val="0000527C"/>
    <w:rsid w:val="0001741B"/>
    <w:rsid w:val="00017720"/>
    <w:rsid w:val="00020350"/>
    <w:rsid w:val="00040F54"/>
    <w:rsid w:val="00047018"/>
    <w:rsid w:val="000507DF"/>
    <w:rsid w:val="00050EA0"/>
    <w:rsid w:val="00051339"/>
    <w:rsid w:val="00051BEA"/>
    <w:rsid w:val="0006051A"/>
    <w:rsid w:val="000731BA"/>
    <w:rsid w:val="00073EC8"/>
    <w:rsid w:val="00075488"/>
    <w:rsid w:val="00085FCA"/>
    <w:rsid w:val="000907EF"/>
    <w:rsid w:val="00097A96"/>
    <w:rsid w:val="000A055A"/>
    <w:rsid w:val="000A1F5A"/>
    <w:rsid w:val="000A484B"/>
    <w:rsid w:val="000A5BCF"/>
    <w:rsid w:val="000B0FBA"/>
    <w:rsid w:val="000B18B5"/>
    <w:rsid w:val="000B4B41"/>
    <w:rsid w:val="000B533A"/>
    <w:rsid w:val="000C0069"/>
    <w:rsid w:val="000C1B3B"/>
    <w:rsid w:val="000C580F"/>
    <w:rsid w:val="000C6E27"/>
    <w:rsid w:val="000D047D"/>
    <w:rsid w:val="000D2202"/>
    <w:rsid w:val="000D684D"/>
    <w:rsid w:val="000F0789"/>
    <w:rsid w:val="000F0EF3"/>
    <w:rsid w:val="000F6A52"/>
    <w:rsid w:val="0010064F"/>
    <w:rsid w:val="00102372"/>
    <w:rsid w:val="001142AF"/>
    <w:rsid w:val="00117ADB"/>
    <w:rsid w:val="00121E7C"/>
    <w:rsid w:val="00127158"/>
    <w:rsid w:val="00145EE1"/>
    <w:rsid w:val="00150FFB"/>
    <w:rsid w:val="0016352C"/>
    <w:rsid w:val="00171A93"/>
    <w:rsid w:val="001760E7"/>
    <w:rsid w:val="0019012B"/>
    <w:rsid w:val="00194AA9"/>
    <w:rsid w:val="00195CC5"/>
    <w:rsid w:val="001A2FEC"/>
    <w:rsid w:val="001A3EB4"/>
    <w:rsid w:val="001A57AE"/>
    <w:rsid w:val="001A5E2B"/>
    <w:rsid w:val="001A6386"/>
    <w:rsid w:val="001A6E88"/>
    <w:rsid w:val="001B0CA0"/>
    <w:rsid w:val="001B291D"/>
    <w:rsid w:val="001B4B4F"/>
    <w:rsid w:val="001C7A34"/>
    <w:rsid w:val="001D04B8"/>
    <w:rsid w:val="001D2D41"/>
    <w:rsid w:val="001D5EFA"/>
    <w:rsid w:val="001E435F"/>
    <w:rsid w:val="001E6422"/>
    <w:rsid w:val="0021290A"/>
    <w:rsid w:val="002169DD"/>
    <w:rsid w:val="002237B0"/>
    <w:rsid w:val="00223D83"/>
    <w:rsid w:val="00233E23"/>
    <w:rsid w:val="0023442D"/>
    <w:rsid w:val="0024377C"/>
    <w:rsid w:val="00246391"/>
    <w:rsid w:val="002572D5"/>
    <w:rsid w:val="00272419"/>
    <w:rsid w:val="00290D50"/>
    <w:rsid w:val="00291F91"/>
    <w:rsid w:val="00295CD5"/>
    <w:rsid w:val="002A6097"/>
    <w:rsid w:val="002A6C89"/>
    <w:rsid w:val="002B0E71"/>
    <w:rsid w:val="002B2F9A"/>
    <w:rsid w:val="002B7D0B"/>
    <w:rsid w:val="002C2416"/>
    <w:rsid w:val="002C3B7B"/>
    <w:rsid w:val="002C6379"/>
    <w:rsid w:val="002E2341"/>
    <w:rsid w:val="002E2A12"/>
    <w:rsid w:val="002E6DB0"/>
    <w:rsid w:val="002F219A"/>
    <w:rsid w:val="002F2453"/>
    <w:rsid w:val="00307C08"/>
    <w:rsid w:val="00307D68"/>
    <w:rsid w:val="00310D9F"/>
    <w:rsid w:val="00312815"/>
    <w:rsid w:val="00315B2A"/>
    <w:rsid w:val="00317797"/>
    <w:rsid w:val="00331579"/>
    <w:rsid w:val="00333F66"/>
    <w:rsid w:val="00335549"/>
    <w:rsid w:val="003435BC"/>
    <w:rsid w:val="00353BC1"/>
    <w:rsid w:val="003648A1"/>
    <w:rsid w:val="00370395"/>
    <w:rsid w:val="0037379C"/>
    <w:rsid w:val="00375089"/>
    <w:rsid w:val="003806AD"/>
    <w:rsid w:val="00380E66"/>
    <w:rsid w:val="00382151"/>
    <w:rsid w:val="003823B0"/>
    <w:rsid w:val="003A0042"/>
    <w:rsid w:val="003C2A15"/>
    <w:rsid w:val="003C3E24"/>
    <w:rsid w:val="003C5200"/>
    <w:rsid w:val="003C522E"/>
    <w:rsid w:val="003C6A8C"/>
    <w:rsid w:val="003D43AC"/>
    <w:rsid w:val="003D72F1"/>
    <w:rsid w:val="003E0120"/>
    <w:rsid w:val="003F5A3F"/>
    <w:rsid w:val="0040323B"/>
    <w:rsid w:val="00403AE0"/>
    <w:rsid w:val="0041272B"/>
    <w:rsid w:val="00423E18"/>
    <w:rsid w:val="0042781F"/>
    <w:rsid w:val="00430D5B"/>
    <w:rsid w:val="00430F3F"/>
    <w:rsid w:val="00435C2C"/>
    <w:rsid w:val="004369C8"/>
    <w:rsid w:val="00444C1E"/>
    <w:rsid w:val="0045138F"/>
    <w:rsid w:val="00452BEB"/>
    <w:rsid w:val="00453A3D"/>
    <w:rsid w:val="00456463"/>
    <w:rsid w:val="004630AB"/>
    <w:rsid w:val="00463F77"/>
    <w:rsid w:val="004665FA"/>
    <w:rsid w:val="00471401"/>
    <w:rsid w:val="00473501"/>
    <w:rsid w:val="00477980"/>
    <w:rsid w:val="00477FC9"/>
    <w:rsid w:val="00481410"/>
    <w:rsid w:val="00481F1B"/>
    <w:rsid w:val="004823B4"/>
    <w:rsid w:val="004868AB"/>
    <w:rsid w:val="00493119"/>
    <w:rsid w:val="00494859"/>
    <w:rsid w:val="004978FF"/>
    <w:rsid w:val="004A0E16"/>
    <w:rsid w:val="004A127B"/>
    <w:rsid w:val="004A3532"/>
    <w:rsid w:val="004A45CC"/>
    <w:rsid w:val="004A68FD"/>
    <w:rsid w:val="004A78DC"/>
    <w:rsid w:val="004B0816"/>
    <w:rsid w:val="004B16CF"/>
    <w:rsid w:val="004B6B7C"/>
    <w:rsid w:val="004C055B"/>
    <w:rsid w:val="004D2496"/>
    <w:rsid w:val="004D7035"/>
    <w:rsid w:val="004E679B"/>
    <w:rsid w:val="004F1C02"/>
    <w:rsid w:val="004F35E5"/>
    <w:rsid w:val="00503C11"/>
    <w:rsid w:val="00505494"/>
    <w:rsid w:val="005151D9"/>
    <w:rsid w:val="0051743D"/>
    <w:rsid w:val="00517855"/>
    <w:rsid w:val="005203D7"/>
    <w:rsid w:val="0053778A"/>
    <w:rsid w:val="00537EC5"/>
    <w:rsid w:val="005405AB"/>
    <w:rsid w:val="00551EF5"/>
    <w:rsid w:val="005547F3"/>
    <w:rsid w:val="0056148F"/>
    <w:rsid w:val="00575224"/>
    <w:rsid w:val="00576FE6"/>
    <w:rsid w:val="005811B7"/>
    <w:rsid w:val="005816CB"/>
    <w:rsid w:val="00590B41"/>
    <w:rsid w:val="00591364"/>
    <w:rsid w:val="00594B67"/>
    <w:rsid w:val="005A7082"/>
    <w:rsid w:val="005B2466"/>
    <w:rsid w:val="005B4495"/>
    <w:rsid w:val="005B6453"/>
    <w:rsid w:val="005C22F1"/>
    <w:rsid w:val="005C3118"/>
    <w:rsid w:val="005D6138"/>
    <w:rsid w:val="005D6F84"/>
    <w:rsid w:val="005F5AD6"/>
    <w:rsid w:val="005F609D"/>
    <w:rsid w:val="00601D2C"/>
    <w:rsid w:val="00602E52"/>
    <w:rsid w:val="0061046F"/>
    <w:rsid w:val="0062113C"/>
    <w:rsid w:val="00622282"/>
    <w:rsid w:val="00627346"/>
    <w:rsid w:val="00633669"/>
    <w:rsid w:val="00634AD0"/>
    <w:rsid w:val="00637DA5"/>
    <w:rsid w:val="00653263"/>
    <w:rsid w:val="00660745"/>
    <w:rsid w:val="00662C51"/>
    <w:rsid w:val="00673235"/>
    <w:rsid w:val="00674B4B"/>
    <w:rsid w:val="00676FDF"/>
    <w:rsid w:val="006859F3"/>
    <w:rsid w:val="00692AA8"/>
    <w:rsid w:val="006A0212"/>
    <w:rsid w:val="006A2F56"/>
    <w:rsid w:val="006A6E17"/>
    <w:rsid w:val="006B6D63"/>
    <w:rsid w:val="006B7685"/>
    <w:rsid w:val="006C7BF2"/>
    <w:rsid w:val="006D3654"/>
    <w:rsid w:val="006D57F7"/>
    <w:rsid w:val="006E1054"/>
    <w:rsid w:val="006E5D5B"/>
    <w:rsid w:val="006E79B7"/>
    <w:rsid w:val="006F05BE"/>
    <w:rsid w:val="006F1170"/>
    <w:rsid w:val="006F14A7"/>
    <w:rsid w:val="006F4D0C"/>
    <w:rsid w:val="006F4F55"/>
    <w:rsid w:val="006F5A2E"/>
    <w:rsid w:val="00700F75"/>
    <w:rsid w:val="0071029D"/>
    <w:rsid w:val="00715E96"/>
    <w:rsid w:val="0072747A"/>
    <w:rsid w:val="007318AB"/>
    <w:rsid w:val="007327B6"/>
    <w:rsid w:val="0074557C"/>
    <w:rsid w:val="00746BA5"/>
    <w:rsid w:val="00747103"/>
    <w:rsid w:val="00751969"/>
    <w:rsid w:val="007549EE"/>
    <w:rsid w:val="00755252"/>
    <w:rsid w:val="007615D8"/>
    <w:rsid w:val="00763A76"/>
    <w:rsid w:val="00767F6F"/>
    <w:rsid w:val="007907EA"/>
    <w:rsid w:val="0079093B"/>
    <w:rsid w:val="00790F74"/>
    <w:rsid w:val="00791AFE"/>
    <w:rsid w:val="007A5A64"/>
    <w:rsid w:val="007A6DA2"/>
    <w:rsid w:val="007A77BE"/>
    <w:rsid w:val="007B0F2E"/>
    <w:rsid w:val="007B651F"/>
    <w:rsid w:val="007B7EAD"/>
    <w:rsid w:val="007C0192"/>
    <w:rsid w:val="007C0655"/>
    <w:rsid w:val="007C33F4"/>
    <w:rsid w:val="007C3C56"/>
    <w:rsid w:val="007D46F4"/>
    <w:rsid w:val="007D5731"/>
    <w:rsid w:val="007E09A5"/>
    <w:rsid w:val="007E6801"/>
    <w:rsid w:val="0080099C"/>
    <w:rsid w:val="008071E7"/>
    <w:rsid w:val="00810D69"/>
    <w:rsid w:val="00815B68"/>
    <w:rsid w:val="008208E4"/>
    <w:rsid w:val="00827F5F"/>
    <w:rsid w:val="00831544"/>
    <w:rsid w:val="00835CA7"/>
    <w:rsid w:val="008368B6"/>
    <w:rsid w:val="00836AA2"/>
    <w:rsid w:val="00837663"/>
    <w:rsid w:val="008408D0"/>
    <w:rsid w:val="00844A55"/>
    <w:rsid w:val="00845BA9"/>
    <w:rsid w:val="00847BC6"/>
    <w:rsid w:val="008559D2"/>
    <w:rsid w:val="0085700B"/>
    <w:rsid w:val="00860970"/>
    <w:rsid w:val="00876F78"/>
    <w:rsid w:val="00881708"/>
    <w:rsid w:val="00883669"/>
    <w:rsid w:val="00893F9A"/>
    <w:rsid w:val="00894F61"/>
    <w:rsid w:val="00896395"/>
    <w:rsid w:val="008B11BA"/>
    <w:rsid w:val="008B68B2"/>
    <w:rsid w:val="008C2DDD"/>
    <w:rsid w:val="008C374C"/>
    <w:rsid w:val="008C6BAB"/>
    <w:rsid w:val="008D1303"/>
    <w:rsid w:val="008D28E3"/>
    <w:rsid w:val="008D5662"/>
    <w:rsid w:val="008E05DB"/>
    <w:rsid w:val="008E4863"/>
    <w:rsid w:val="008E63EE"/>
    <w:rsid w:val="0090245F"/>
    <w:rsid w:val="00904C37"/>
    <w:rsid w:val="00905A94"/>
    <w:rsid w:val="009073DA"/>
    <w:rsid w:val="00910296"/>
    <w:rsid w:val="009104B6"/>
    <w:rsid w:val="00920FF4"/>
    <w:rsid w:val="009212F4"/>
    <w:rsid w:val="00923A2F"/>
    <w:rsid w:val="00923CD3"/>
    <w:rsid w:val="009248DC"/>
    <w:rsid w:val="00924912"/>
    <w:rsid w:val="00933426"/>
    <w:rsid w:val="009341A2"/>
    <w:rsid w:val="00941154"/>
    <w:rsid w:val="00944211"/>
    <w:rsid w:val="009511DE"/>
    <w:rsid w:val="00954C3A"/>
    <w:rsid w:val="0097424C"/>
    <w:rsid w:val="009745D0"/>
    <w:rsid w:val="00974844"/>
    <w:rsid w:val="00991330"/>
    <w:rsid w:val="00991E09"/>
    <w:rsid w:val="00994490"/>
    <w:rsid w:val="009A6437"/>
    <w:rsid w:val="009B2B07"/>
    <w:rsid w:val="009B3F52"/>
    <w:rsid w:val="009B7817"/>
    <w:rsid w:val="009D1735"/>
    <w:rsid w:val="009D2936"/>
    <w:rsid w:val="009E11AF"/>
    <w:rsid w:val="009E357F"/>
    <w:rsid w:val="009E523B"/>
    <w:rsid w:val="009E5892"/>
    <w:rsid w:val="009E67D6"/>
    <w:rsid w:val="009F7881"/>
    <w:rsid w:val="00A01B4C"/>
    <w:rsid w:val="00A06B07"/>
    <w:rsid w:val="00A10411"/>
    <w:rsid w:val="00A11543"/>
    <w:rsid w:val="00A124B2"/>
    <w:rsid w:val="00A32EFE"/>
    <w:rsid w:val="00A332B8"/>
    <w:rsid w:val="00A443B8"/>
    <w:rsid w:val="00A472A4"/>
    <w:rsid w:val="00A530FC"/>
    <w:rsid w:val="00A63FA2"/>
    <w:rsid w:val="00A6414A"/>
    <w:rsid w:val="00A72291"/>
    <w:rsid w:val="00A7695E"/>
    <w:rsid w:val="00A84987"/>
    <w:rsid w:val="00A8628E"/>
    <w:rsid w:val="00A87AD1"/>
    <w:rsid w:val="00A93047"/>
    <w:rsid w:val="00AA4CBE"/>
    <w:rsid w:val="00AA5F7A"/>
    <w:rsid w:val="00AC2003"/>
    <w:rsid w:val="00AC7647"/>
    <w:rsid w:val="00AD035B"/>
    <w:rsid w:val="00AD6E1C"/>
    <w:rsid w:val="00AD7217"/>
    <w:rsid w:val="00AE1EB8"/>
    <w:rsid w:val="00AE41DB"/>
    <w:rsid w:val="00AE4F71"/>
    <w:rsid w:val="00AF46B0"/>
    <w:rsid w:val="00B017C7"/>
    <w:rsid w:val="00B025CB"/>
    <w:rsid w:val="00B02A32"/>
    <w:rsid w:val="00B04A35"/>
    <w:rsid w:val="00B112A3"/>
    <w:rsid w:val="00B33445"/>
    <w:rsid w:val="00B3749A"/>
    <w:rsid w:val="00B37BC3"/>
    <w:rsid w:val="00B400B4"/>
    <w:rsid w:val="00B506EC"/>
    <w:rsid w:val="00B629A4"/>
    <w:rsid w:val="00B64D09"/>
    <w:rsid w:val="00B748BB"/>
    <w:rsid w:val="00B826E8"/>
    <w:rsid w:val="00B83BC4"/>
    <w:rsid w:val="00B8535F"/>
    <w:rsid w:val="00B9263B"/>
    <w:rsid w:val="00B9289D"/>
    <w:rsid w:val="00B9570B"/>
    <w:rsid w:val="00B95DF9"/>
    <w:rsid w:val="00BA08B3"/>
    <w:rsid w:val="00BA3576"/>
    <w:rsid w:val="00BA36CE"/>
    <w:rsid w:val="00BB48EF"/>
    <w:rsid w:val="00BC2FCB"/>
    <w:rsid w:val="00BC3FE0"/>
    <w:rsid w:val="00BD5D32"/>
    <w:rsid w:val="00BD7E48"/>
    <w:rsid w:val="00BE6E4D"/>
    <w:rsid w:val="00BF51BF"/>
    <w:rsid w:val="00BF6AFD"/>
    <w:rsid w:val="00BF7263"/>
    <w:rsid w:val="00BF77D6"/>
    <w:rsid w:val="00C125F1"/>
    <w:rsid w:val="00C15808"/>
    <w:rsid w:val="00C20530"/>
    <w:rsid w:val="00C22D16"/>
    <w:rsid w:val="00C2558E"/>
    <w:rsid w:val="00C267AB"/>
    <w:rsid w:val="00C27711"/>
    <w:rsid w:val="00C30E12"/>
    <w:rsid w:val="00C31086"/>
    <w:rsid w:val="00C34508"/>
    <w:rsid w:val="00C3647D"/>
    <w:rsid w:val="00C37046"/>
    <w:rsid w:val="00C411FA"/>
    <w:rsid w:val="00C43D3E"/>
    <w:rsid w:val="00C44C43"/>
    <w:rsid w:val="00C53A47"/>
    <w:rsid w:val="00C53BFF"/>
    <w:rsid w:val="00C540E0"/>
    <w:rsid w:val="00C573E0"/>
    <w:rsid w:val="00C675F3"/>
    <w:rsid w:val="00C728D5"/>
    <w:rsid w:val="00C84789"/>
    <w:rsid w:val="00CA0330"/>
    <w:rsid w:val="00CA47D7"/>
    <w:rsid w:val="00CA5F66"/>
    <w:rsid w:val="00CA6B8F"/>
    <w:rsid w:val="00CB00FF"/>
    <w:rsid w:val="00CB36AD"/>
    <w:rsid w:val="00CB7CF1"/>
    <w:rsid w:val="00CC480F"/>
    <w:rsid w:val="00CD09E1"/>
    <w:rsid w:val="00CD16B2"/>
    <w:rsid w:val="00CD386A"/>
    <w:rsid w:val="00CE2B68"/>
    <w:rsid w:val="00CE579A"/>
    <w:rsid w:val="00CF04C5"/>
    <w:rsid w:val="00CF6F3E"/>
    <w:rsid w:val="00D00227"/>
    <w:rsid w:val="00D13565"/>
    <w:rsid w:val="00D2149F"/>
    <w:rsid w:val="00D23005"/>
    <w:rsid w:val="00D23EF4"/>
    <w:rsid w:val="00D26231"/>
    <w:rsid w:val="00D27CC1"/>
    <w:rsid w:val="00D41DDC"/>
    <w:rsid w:val="00D47771"/>
    <w:rsid w:val="00D47C64"/>
    <w:rsid w:val="00D50CB8"/>
    <w:rsid w:val="00D55886"/>
    <w:rsid w:val="00D56E20"/>
    <w:rsid w:val="00D60F63"/>
    <w:rsid w:val="00D6626A"/>
    <w:rsid w:val="00D773F2"/>
    <w:rsid w:val="00D83DE3"/>
    <w:rsid w:val="00D84CA6"/>
    <w:rsid w:val="00D90B38"/>
    <w:rsid w:val="00D91F4A"/>
    <w:rsid w:val="00D975E1"/>
    <w:rsid w:val="00D979E3"/>
    <w:rsid w:val="00DB6038"/>
    <w:rsid w:val="00DB650F"/>
    <w:rsid w:val="00DD5672"/>
    <w:rsid w:val="00DD618D"/>
    <w:rsid w:val="00DD7511"/>
    <w:rsid w:val="00DE3396"/>
    <w:rsid w:val="00DF0125"/>
    <w:rsid w:val="00DF4D6E"/>
    <w:rsid w:val="00DF4EC1"/>
    <w:rsid w:val="00E00E1A"/>
    <w:rsid w:val="00E02CCA"/>
    <w:rsid w:val="00E12DD7"/>
    <w:rsid w:val="00E13559"/>
    <w:rsid w:val="00E20C52"/>
    <w:rsid w:val="00E231D6"/>
    <w:rsid w:val="00E27E03"/>
    <w:rsid w:val="00E31580"/>
    <w:rsid w:val="00E31730"/>
    <w:rsid w:val="00E346D1"/>
    <w:rsid w:val="00E40F42"/>
    <w:rsid w:val="00E5035C"/>
    <w:rsid w:val="00E5235D"/>
    <w:rsid w:val="00E54BDC"/>
    <w:rsid w:val="00E567B4"/>
    <w:rsid w:val="00E57221"/>
    <w:rsid w:val="00E60531"/>
    <w:rsid w:val="00E6056C"/>
    <w:rsid w:val="00E61189"/>
    <w:rsid w:val="00E63D50"/>
    <w:rsid w:val="00E64A5B"/>
    <w:rsid w:val="00E65A21"/>
    <w:rsid w:val="00E676DC"/>
    <w:rsid w:val="00E7053D"/>
    <w:rsid w:val="00E715DB"/>
    <w:rsid w:val="00E77F8D"/>
    <w:rsid w:val="00E87367"/>
    <w:rsid w:val="00E9347B"/>
    <w:rsid w:val="00EA1FBF"/>
    <w:rsid w:val="00EB5787"/>
    <w:rsid w:val="00EC1210"/>
    <w:rsid w:val="00EC3B13"/>
    <w:rsid w:val="00EC6ABA"/>
    <w:rsid w:val="00EE09A6"/>
    <w:rsid w:val="00EE0EA9"/>
    <w:rsid w:val="00EE266C"/>
    <w:rsid w:val="00EF3C4C"/>
    <w:rsid w:val="00F01F90"/>
    <w:rsid w:val="00F03CD6"/>
    <w:rsid w:val="00F1154D"/>
    <w:rsid w:val="00F13D84"/>
    <w:rsid w:val="00F17207"/>
    <w:rsid w:val="00F2317F"/>
    <w:rsid w:val="00F44E2D"/>
    <w:rsid w:val="00F46088"/>
    <w:rsid w:val="00F470CE"/>
    <w:rsid w:val="00F47618"/>
    <w:rsid w:val="00F54379"/>
    <w:rsid w:val="00F60BD1"/>
    <w:rsid w:val="00F60E12"/>
    <w:rsid w:val="00F626ED"/>
    <w:rsid w:val="00F70317"/>
    <w:rsid w:val="00F720BC"/>
    <w:rsid w:val="00F72A17"/>
    <w:rsid w:val="00F72CA0"/>
    <w:rsid w:val="00F73448"/>
    <w:rsid w:val="00F802B6"/>
    <w:rsid w:val="00F81B1B"/>
    <w:rsid w:val="00F85B10"/>
    <w:rsid w:val="00F925D2"/>
    <w:rsid w:val="00F97394"/>
    <w:rsid w:val="00FA7B69"/>
    <w:rsid w:val="00FB13D5"/>
    <w:rsid w:val="00FB390D"/>
    <w:rsid w:val="00FC28D9"/>
    <w:rsid w:val="00FC310A"/>
    <w:rsid w:val="00FC36F2"/>
    <w:rsid w:val="00FD0A8F"/>
    <w:rsid w:val="00FD6AF1"/>
    <w:rsid w:val="00FE2B77"/>
    <w:rsid w:val="00FF04E4"/>
    <w:rsid w:val="00FF2DB5"/>
    <w:rsid w:val="00FF5B6D"/>
    <w:rsid w:val="00FF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F8CD747"/>
  <w15:chartTrackingRefBased/>
  <w15:docId w15:val="{87818E7A-FF1D-48B8-A757-F701CE5E7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1F497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532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DBE5F1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4F81BD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F81BD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4F81BD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4F81BD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4F81BD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4F81BD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365F91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Cs w:val="22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DBE5F1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8DB3E2" w:themeColor="text2" w:themeTint="66"/>
        <w:left w:val="single" w:sz="4" w:space="0" w:color="8DB3E2" w:themeColor="text2" w:themeTint="66"/>
        <w:bottom w:val="single" w:sz="4" w:space="0" w:color="8DB3E2" w:themeColor="text2" w:themeTint="66"/>
        <w:right w:val="single" w:sz="4" w:space="0" w:color="8DB3E2" w:themeColor="text2" w:themeTint="66"/>
        <w:insideV w:val="single" w:sz="4" w:space="0" w:color="8DB3E2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F81BD" w:themeFill="accent1"/>
      </w:tcPr>
    </w:tblStylePr>
    <w:tblStylePr w:type="lastRow">
      <w:rPr>
        <w:rFonts w:asciiTheme="majorHAnsi" w:hAnsiTheme="majorHAnsi"/>
        <w:b/>
        <w:caps/>
        <w:smallCaps w:val="0"/>
        <w:color w:val="4F81BD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C6D9F1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NoSpacingChar">
    <w:name w:val="No Spacing Char"/>
    <w:basedOn w:val="DefaultParagraphFont"/>
    <w:link w:val="NoSpacing"/>
    <w:uiPriority w:val="1"/>
    <w:rsid w:val="00097A96"/>
  </w:style>
  <w:style w:type="paragraph" w:styleId="BalloonText">
    <w:name w:val="Balloon Text"/>
    <w:basedOn w:val="Normal"/>
    <w:link w:val="BalloonTextChar"/>
    <w:uiPriority w:val="99"/>
    <w:semiHidden/>
    <w:unhideWhenUsed/>
    <w:rsid w:val="009248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8D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E266C"/>
    <w:pPr>
      <w:spacing w:after="240" w:line="271" w:lineRule="auto"/>
      <w:ind w:left="720"/>
      <w:contextualSpacing/>
    </w:pPr>
    <w:rPr>
      <w:rFonts w:ascii="Calibri" w:eastAsiaTheme="minorHAnsi" w:hAnsi="Calibri"/>
      <w:color w:val="auto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315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1579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157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15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157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785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7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78DC"/>
    <w:rPr>
      <w:rFonts w:ascii="Courier New" w:hAnsi="Courier New" w:cs="Courier New"/>
      <w:color w:val="auto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A78DC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character" w:customStyle="1" w:styleId="token">
    <w:name w:val="token"/>
    <w:basedOn w:val="DefaultParagraphFont"/>
    <w:rsid w:val="00003FC5"/>
  </w:style>
  <w:style w:type="character" w:styleId="Emphasis">
    <w:name w:val="Emphasis"/>
    <w:basedOn w:val="DefaultParagraphFont"/>
    <w:uiPriority w:val="20"/>
    <w:qFormat/>
    <w:rsid w:val="00E31730"/>
    <w:rPr>
      <w:i/>
      <w:iCs/>
    </w:rPr>
  </w:style>
  <w:style w:type="character" w:customStyle="1" w:styleId="kr">
    <w:name w:val="kr"/>
    <w:basedOn w:val="DefaultParagraphFont"/>
    <w:rsid w:val="008B11BA"/>
  </w:style>
  <w:style w:type="character" w:customStyle="1" w:styleId="nx">
    <w:name w:val="nx"/>
    <w:basedOn w:val="DefaultParagraphFont"/>
    <w:rsid w:val="008B11BA"/>
  </w:style>
  <w:style w:type="character" w:customStyle="1" w:styleId="o">
    <w:name w:val="o"/>
    <w:basedOn w:val="DefaultParagraphFont"/>
    <w:rsid w:val="008B11BA"/>
  </w:style>
  <w:style w:type="character" w:customStyle="1" w:styleId="p">
    <w:name w:val="p"/>
    <w:basedOn w:val="DefaultParagraphFont"/>
    <w:rsid w:val="008B11BA"/>
  </w:style>
  <w:style w:type="character" w:customStyle="1" w:styleId="s1">
    <w:name w:val="s1"/>
    <w:basedOn w:val="DefaultParagraphFont"/>
    <w:rsid w:val="008B11BA"/>
  </w:style>
  <w:style w:type="character" w:styleId="Strong">
    <w:name w:val="Strong"/>
    <w:basedOn w:val="DefaultParagraphFont"/>
    <w:uiPriority w:val="22"/>
    <w:qFormat/>
    <w:rsid w:val="006A6E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WORD%20SHAREPOINT\AMIT\TF03843660.dotx" TargetMode="External"/></Relationships>
</file>

<file path=word/theme/theme1.xml><?xml version="1.0" encoding="utf-8"?>
<a:theme xmlns:a="http://schemas.openxmlformats.org/drawingml/2006/main" name="Red Business Set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334FBB2-0C3C-4F4E-8602-56B612DC31A0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866528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2012-11-14T02:04:00+00:00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1657835</Value>
    </PublishStatusLookup>
    <APAuthor xmlns="4873beb7-5857-4685-be1f-d57550cc96cc">
      <UserInfo>
        <DisplayName>Harshitha Appasani (HCL Technologies Ltd)</DisplayName>
        <AccountId>3871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TP103843659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5A3B14-4068-4849-9F16-C68F72D5894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9B91EDE-5397-46E5-8069-B2629F7CA550}">
  <ds:schemaRefs>
    <ds:schemaRef ds:uri="http://purl.org/dc/elements/1.1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4873beb7-5857-4685-be1f-d57550cc96cc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3A6E8119-D382-48C0-9E16-0E5C9AF736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TF03843660</Template>
  <TotalTime>1013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SharepointEmpower_PowerApps_Portfolio</vt:lpstr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SharepointEmpower_PowerApps_Portfolio</dc:title>
  <dc:subject/>
  <dc:creator>Paras Sanghani</dc:creator>
  <cp:keywords/>
  <dc:description/>
  <cp:lastModifiedBy>HR Executive</cp:lastModifiedBy>
  <cp:revision>152</cp:revision>
  <cp:lastPrinted>2021-09-27T11:41:00Z</cp:lastPrinted>
  <dcterms:created xsi:type="dcterms:W3CDTF">2021-09-27T11:41:00Z</dcterms:created>
  <dcterms:modified xsi:type="dcterms:W3CDTF">2021-12-22T11:02:00Z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