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077978"/>
        <w:docPartObj>
          <w:docPartGallery w:val="Cover Pages"/>
          <w:docPartUnique/>
        </w:docPartObj>
      </w:sdtPr>
      <w:sdtEndPr>
        <w:rPr>
          <w:noProof/>
          <w:sz w:val="2"/>
          <w:lang w:eastAsia="en-US"/>
        </w:rPr>
      </w:sdtEndPr>
      <w:sdtContent>
        <w:p w14:paraId="77A757A5" w14:textId="247E4A01" w:rsidR="00FF04E4" w:rsidRDefault="001A6E88" w:rsidP="00FF04E4">
          <w:pPr>
            <w:rPr>
              <w:noProof/>
              <w:sz w:val="2"/>
              <w:lang w:eastAsia="en-US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E45C3F" wp14:editId="4EF10475">
                    <wp:simplePos x="0" y="0"/>
                    <wp:positionH relativeFrom="column">
                      <wp:posOffset>-581025</wp:posOffset>
                    </wp:positionH>
                    <wp:positionV relativeFrom="paragraph">
                      <wp:posOffset>0</wp:posOffset>
                    </wp:positionV>
                    <wp:extent cx="5000625" cy="22193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0625" cy="2219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5B5C96" w14:textId="65274C8A" w:rsidR="0040323B" w:rsidRPr="00382151" w:rsidRDefault="001A6E88" w:rsidP="00FF04E4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noProof/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82151">
                                  <w:rPr>
                                    <w:rFonts w:ascii="Calibri" w:hAnsi="Calibri" w:cs="Calibri"/>
                                    <w:noProof/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Configure JEST (Unit Test) in Nodejs + Angular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E45C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45.75pt;margin-top:0;width:393.75pt;height:17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" filled="f" stroked="f">
                    <v:textbox>
                      <w:txbxContent>
                        <w:p w14:paraId="045B5C96" w14:textId="65274C8A" w:rsidR="0040323B" w:rsidRPr="00382151" w:rsidRDefault="001A6E88" w:rsidP="00FF04E4">
                          <w:pPr>
                            <w:jc w:val="center"/>
                            <w:rPr>
                              <w:rFonts w:ascii="Calibri" w:hAnsi="Calibri" w:cs="Calibri"/>
                              <w:noProof/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82151">
                            <w:rPr>
                              <w:rFonts w:ascii="Calibri" w:hAnsi="Calibri" w:cs="Calibri"/>
                              <w:noProof/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Configure JEST (Unit Test) in Nodejs + Angular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547F3">
            <w:rPr>
              <w:noProof/>
              <w:sz w:val="2"/>
              <w:lang w:eastAsia="en-US"/>
            </w:rPr>
            <w:drawing>
              <wp:anchor distT="0" distB="0" distL="114300" distR="114300" simplePos="0" relativeHeight="251659263" behindDoc="1" locked="0" layoutInCell="1" allowOverlap="1" wp14:anchorId="18763FA9" wp14:editId="22C320AB">
                <wp:simplePos x="0" y="0"/>
                <wp:positionH relativeFrom="page">
                  <wp:align>right</wp:align>
                </wp:positionH>
                <wp:positionV relativeFrom="paragraph">
                  <wp:posOffset>-923925</wp:posOffset>
                </wp:positionV>
                <wp:extent cx="7762875" cy="10058400"/>
                <wp:effectExtent l="0" t="0" r="9525" b="0"/>
                <wp:wrapNone/>
                <wp:docPr id="2" name="Picture 2" descr="Diagram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Diagram&#10;&#10;Description automatically generated with low confidence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F04E4">
            <w:rPr>
              <w:noProof/>
              <w:sz w:val="2"/>
              <w:lang w:eastAsia="en-US"/>
            </w:rPr>
            <w:br w:type="page"/>
          </w:r>
        </w:p>
      </w:sdtContent>
    </w:sdt>
    <w:p w14:paraId="1F7D7F21" w14:textId="2B49D642" w:rsidR="00FF04E4" w:rsidRDefault="00FF04E4" w:rsidP="001A6E88">
      <w:pPr>
        <w:pStyle w:val="Title"/>
        <w:sectPr w:rsidR="00FF04E4" w:rsidSect="009248DC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576" w:gutter="0"/>
          <w:pgNumType w:start="0"/>
          <w:cols w:space="720"/>
          <w:titlePg/>
          <w:docGrid w:linePitch="360"/>
        </w:sectPr>
      </w:pPr>
    </w:p>
    <w:p w14:paraId="0E8BD1BF" w14:textId="5F2257A4" w:rsidR="00481F1B" w:rsidRDefault="00D00227" w:rsidP="000B533A">
      <w:pPr>
        <w:pStyle w:val="Heading1"/>
        <w:pBdr>
          <w:bottom w:val="single" w:sz="8" w:space="1" w:color="DBE5F1" w:themeColor="accent1" w:themeTint="33"/>
        </w:pBdr>
      </w:pPr>
      <w:r>
        <w:lastRenderedPageBreak/>
        <w:t>Configure JEST - Unit Testing framework</w:t>
      </w:r>
    </w:p>
    <w:p w14:paraId="1B679ABD" w14:textId="77777777" w:rsidR="00FF5B6D" w:rsidRDefault="00FF5B6D" w:rsidP="00FF5B6D">
      <w:pPr>
        <w:pStyle w:val="Heading3"/>
        <w:rPr>
          <w:i w:val="0"/>
          <w:iCs w:val="0"/>
        </w:rPr>
      </w:pPr>
    </w:p>
    <w:p w14:paraId="24FA5512" w14:textId="43B67B19" w:rsidR="00481F1B" w:rsidRPr="00FF5B6D" w:rsidRDefault="00FF5B6D" w:rsidP="000B533A">
      <w:pPr>
        <w:pStyle w:val="Heading3"/>
        <w:numPr>
          <w:ilvl w:val="0"/>
          <w:numId w:val="7"/>
        </w:numPr>
        <w:rPr>
          <w:i w:val="0"/>
          <w:iCs w:val="0"/>
        </w:rPr>
      </w:pPr>
      <w:r>
        <w:rPr>
          <w:i w:val="0"/>
          <w:iCs w:val="0"/>
        </w:rPr>
        <w:t>Install Jest</w:t>
      </w:r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97"/>
        <w:gridCol w:w="9411"/>
      </w:tblGrid>
      <w:tr w:rsidR="00481F1B" w14:paraId="6E3436FE" w14:textId="77777777" w:rsidTr="001B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</w:tcPr>
          <w:p w14:paraId="329E4E5C" w14:textId="77777777" w:rsidR="00481F1B" w:rsidRDefault="00481F1B" w:rsidP="001B738C">
            <w:pPr>
              <w:pStyle w:val="Icon"/>
              <w:rPr>
                <w:u w:val="double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2A8D25C" wp14:editId="119AD79C">
                      <wp:extent cx="228600" cy="228600"/>
                      <wp:effectExtent l="0" t="0" r="0" b="0"/>
                      <wp:docPr id="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7" name="Oval 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AD33AC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6HmtnoYFAADwEQAADgAAAAAAAAAAAAAAAAAuAgAAZHJzL2Uy&#10;b0RvYy54bWxQSwECLQAUAAYACAAAACEA+AwpmdgAAAADAQAADwAAAAAAAAAAAAAAAADgBwAAZHJz&#10;L2Rvd25yZXYueG1sUEsFBgAAAAAEAAQA8wAAAOUIAAAAAA==&#10;">
                      <v:oval id="Oval 27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" fillcolor="#4f81bd [3204]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EECE1" w:themeFill="background2"/>
          </w:tcPr>
          <w:p w14:paraId="7E30E973" w14:textId="77777777" w:rsidR="00481F1B" w:rsidRDefault="00481F1B" w:rsidP="001B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42729F" w14:textId="051981E9" w:rsidR="00481F1B" w:rsidRDefault="00FF5B6D" w:rsidP="00F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5B6D">
              <w:t>npm</w:t>
            </w:r>
            <w:proofErr w:type="spellEnd"/>
            <w:r w:rsidRPr="00FF5B6D">
              <w:t xml:space="preserve"> install jest @types/jest jest-preset-angular --save-dev</w:t>
            </w:r>
          </w:p>
        </w:tc>
      </w:tr>
    </w:tbl>
    <w:p w14:paraId="642EAA94" w14:textId="16D1A965" w:rsidR="00481F1B" w:rsidRDefault="00481F1B" w:rsidP="00481F1B"/>
    <w:p w14:paraId="03366A26" w14:textId="4669DAE4" w:rsidR="00941154" w:rsidRPr="00FF5B6D" w:rsidRDefault="00941154" w:rsidP="00941154">
      <w:pPr>
        <w:pStyle w:val="Heading3"/>
        <w:numPr>
          <w:ilvl w:val="0"/>
          <w:numId w:val="7"/>
        </w:numPr>
        <w:rPr>
          <w:i w:val="0"/>
          <w:iCs w:val="0"/>
        </w:rPr>
      </w:pPr>
      <w:r>
        <w:rPr>
          <w:i w:val="0"/>
          <w:iCs w:val="0"/>
        </w:rPr>
        <w:t>Uni</w:t>
      </w:r>
      <w:r>
        <w:rPr>
          <w:i w:val="0"/>
          <w:iCs w:val="0"/>
        </w:rPr>
        <w:t xml:space="preserve">nstall </w:t>
      </w:r>
      <w:r w:rsidRPr="00941154">
        <w:rPr>
          <w:i w:val="0"/>
          <w:iCs w:val="0"/>
        </w:rPr>
        <w:t>Karma</w:t>
      </w:r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97"/>
        <w:gridCol w:w="9411"/>
      </w:tblGrid>
      <w:tr w:rsidR="00941154" w14:paraId="0DF34AF6" w14:textId="77777777" w:rsidTr="005F609D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</w:tcPr>
          <w:p w14:paraId="5992EE2C" w14:textId="77777777" w:rsidR="00941154" w:rsidRDefault="00941154" w:rsidP="00445E0A">
            <w:pPr>
              <w:pStyle w:val="Icon"/>
              <w:rPr>
                <w:u w:val="double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0692C4E" wp14:editId="7DD572C4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" name="Oval 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B61A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Ced4F7hQUAAOwRAAAOAAAAAAAAAAAAAAAAAC4CAABkcnMvZTJv&#10;RG9jLnhtbFBLAQItABQABgAIAAAAIQD4DCmZ2AAAAAMBAAAPAAAAAAAAAAAAAAAAAN8HAABkcnMv&#10;ZG93bnJldi54bWxQSwUGAAAAAAQABADzAAAA5AgAAAAA&#10;">
                      <v:oval id="Oval 4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" fillcolor="#4f81bd [3204]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EECE1" w:themeFill="background2"/>
          </w:tcPr>
          <w:p w14:paraId="74C7FAEE" w14:textId="77777777" w:rsidR="00941154" w:rsidRDefault="00941154" w:rsidP="00445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F2715A" w14:textId="0912808E" w:rsidR="00941154" w:rsidRDefault="00941154" w:rsidP="00445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41154">
              <w:t>npm</w:t>
            </w:r>
            <w:proofErr w:type="spellEnd"/>
            <w:r w:rsidRPr="00941154">
              <w:t xml:space="preserve"> uninstall karma </w:t>
            </w:r>
            <w:r w:rsidR="004B16CF" w:rsidRPr="004B16CF">
              <w:t>karma-coverage</w:t>
            </w:r>
            <w:r w:rsidR="004B16CF">
              <w:t xml:space="preserve"> </w:t>
            </w:r>
            <w:r w:rsidRPr="00941154">
              <w:t>karma-chrome-launcher karma-coverage-</w:t>
            </w:r>
            <w:proofErr w:type="spellStart"/>
            <w:r w:rsidRPr="00941154">
              <w:t>istanbul</w:t>
            </w:r>
            <w:proofErr w:type="spellEnd"/>
            <w:r w:rsidRPr="00941154">
              <w:t>-reporter karma-jasmine karma-jasmine-html-reporter @types/jasmine @types/jasminewd2 jasmine-core jasmine-spec-reporter</w:t>
            </w:r>
          </w:p>
        </w:tc>
      </w:tr>
    </w:tbl>
    <w:p w14:paraId="498F7ADC" w14:textId="662A28B0" w:rsidR="00941154" w:rsidRDefault="00941154" w:rsidP="00941154"/>
    <w:p w14:paraId="7C282271" w14:textId="4623955A" w:rsidR="00CD09E1" w:rsidRDefault="00CD09E1" w:rsidP="00CD09E1">
      <w:pPr>
        <w:pStyle w:val="Heading3"/>
        <w:numPr>
          <w:ilvl w:val="0"/>
          <w:numId w:val="7"/>
        </w:numPr>
        <w:rPr>
          <w:i w:val="0"/>
          <w:iCs w:val="0"/>
          <w:sz w:val="28"/>
          <w:szCs w:val="28"/>
        </w:rPr>
      </w:pPr>
      <w:r w:rsidRPr="00CD09E1">
        <w:rPr>
          <w:i w:val="0"/>
          <w:iCs w:val="0"/>
        </w:rPr>
        <w:t>Remove test from</w:t>
      </w:r>
      <w:r>
        <w:rPr>
          <w:i w:val="0"/>
          <w:iCs w:val="0"/>
        </w:rPr>
        <w:t xml:space="preserve"> </w:t>
      </w:r>
      <w:proofErr w:type="spellStart"/>
      <w:proofErr w:type="gramStart"/>
      <w:r w:rsidRPr="00CD09E1">
        <w:rPr>
          <w:i w:val="0"/>
          <w:iCs w:val="0"/>
          <w:sz w:val="28"/>
          <w:szCs w:val="28"/>
        </w:rPr>
        <w:t>angular.json</w:t>
      </w:r>
      <w:proofErr w:type="spellEnd"/>
      <w:proofErr w:type="gramEnd"/>
    </w:p>
    <w:p w14:paraId="5E2566AD" w14:textId="53EA6036" w:rsidR="00517855" w:rsidRPr="0079093B" w:rsidRDefault="00517855" w:rsidP="00517855">
      <w:pPr>
        <w:rPr>
          <w:szCs w:val="22"/>
        </w:rPr>
      </w:pPr>
      <w:r w:rsidRPr="0079093B">
        <w:rPr>
          <w:rFonts w:cs="Segoe UI"/>
          <w:szCs w:val="22"/>
          <w:shd w:val="clear" w:color="auto" w:fill="FFFFFF"/>
        </w:rPr>
        <w:t>Remove the test section from </w:t>
      </w:r>
      <w:proofErr w:type="spellStart"/>
      <w:proofErr w:type="gramStart"/>
      <w:r w:rsidRPr="0079093B">
        <w:rPr>
          <w:rStyle w:val="HTMLCode"/>
          <w:rFonts w:asciiTheme="minorHAnsi" w:eastAsiaTheme="minorEastAsia" w:hAnsiTheme="minorHAnsi"/>
          <w:sz w:val="22"/>
          <w:szCs w:val="22"/>
        </w:rPr>
        <w:t>angular.json</w:t>
      </w:r>
      <w:proofErr w:type="spellEnd"/>
      <w:proofErr w:type="gramEnd"/>
      <w:r w:rsidRPr="0079093B">
        <w:rPr>
          <w:rFonts w:cs="Segoe UI"/>
          <w:szCs w:val="22"/>
          <w:shd w:val="clear" w:color="auto" w:fill="FFFFFF"/>
        </w:rPr>
        <w:t>, this section looks like the following:</w:t>
      </w:r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97"/>
        <w:gridCol w:w="9411"/>
      </w:tblGrid>
      <w:tr w:rsidR="00CD09E1" w14:paraId="511F3673" w14:textId="77777777" w:rsidTr="00C411FA">
        <w:trPr>
          <w:trHeight w:val="4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</w:tcPr>
          <w:p w14:paraId="2ABE3B78" w14:textId="77777777" w:rsidR="00CD09E1" w:rsidRDefault="00CD09E1" w:rsidP="00445E0A">
            <w:pPr>
              <w:pStyle w:val="Icon"/>
              <w:rPr>
                <w:u w:val="double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578C813" wp14:editId="75A042C3">
                      <wp:extent cx="228600" cy="228600"/>
                      <wp:effectExtent l="0" t="0" r="0" b="0"/>
                      <wp:docPr id="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" name="Oval 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5FE17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D50OMMhQUAAOwRAAAOAAAAAAAAAAAAAAAAAC4CAABkcnMvZTJv&#10;RG9jLnhtbFBLAQItABQABgAIAAAAIQD4DCmZ2AAAAAMBAAAPAAAAAAAAAAAAAAAAAN8HAABkcnMv&#10;ZG93bnJldi54bWxQSwUGAAAAAAQABADzAAAA5AgAAAAA&#10;">
                      <v:oval id="Oval 7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" fillcolor="#4f81bd [3204]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EECE1" w:themeFill="background2"/>
          </w:tcPr>
          <w:p w14:paraId="5EFC2C28" w14:textId="77777777" w:rsidR="00CD09E1" w:rsidRDefault="00CD09E1" w:rsidP="00445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E88FB9" w14:textId="77777777" w:rsidR="00517855" w:rsidRDefault="00517855" w:rsidP="0051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"test": {</w:t>
            </w:r>
          </w:p>
          <w:p w14:paraId="54DE8CDD" w14:textId="77777777" w:rsidR="00517855" w:rsidRDefault="00517855" w:rsidP="0051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"builder": "@angular-devkit/</w:t>
            </w:r>
            <w:proofErr w:type="spellStart"/>
            <w:r>
              <w:t>build-</w:t>
            </w:r>
            <w:proofErr w:type="gramStart"/>
            <w:r>
              <w:t>angular:karma</w:t>
            </w:r>
            <w:proofErr w:type="spellEnd"/>
            <w:proofErr w:type="gramEnd"/>
            <w:r>
              <w:t>",</w:t>
            </w:r>
          </w:p>
          <w:p w14:paraId="78CEE042" w14:textId="77777777" w:rsidR="00517855" w:rsidRDefault="00517855" w:rsidP="0051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"options": {</w:t>
            </w:r>
          </w:p>
          <w:p w14:paraId="337E4C59" w14:textId="77777777" w:rsidR="00517855" w:rsidRDefault="00517855" w:rsidP="0051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"main": "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test.ts</w:t>
            </w:r>
            <w:proofErr w:type="spellEnd"/>
            <w:r>
              <w:t>",</w:t>
            </w:r>
          </w:p>
          <w:p w14:paraId="0F43BC4A" w14:textId="77777777" w:rsidR="00517855" w:rsidRDefault="00517855" w:rsidP="0051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polyfills</w:t>
            </w:r>
            <w:proofErr w:type="spellEnd"/>
            <w:r>
              <w:t>": "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polyfills.ts</w:t>
            </w:r>
            <w:proofErr w:type="spellEnd"/>
            <w:r>
              <w:t>",</w:t>
            </w:r>
          </w:p>
          <w:p w14:paraId="349B2113" w14:textId="77777777" w:rsidR="00517855" w:rsidRDefault="00517855" w:rsidP="0051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tsConfig</w:t>
            </w:r>
            <w:proofErr w:type="spellEnd"/>
            <w:r>
              <w:t>": "</w:t>
            </w:r>
            <w:proofErr w:type="spellStart"/>
            <w:proofErr w:type="gramStart"/>
            <w:r>
              <w:t>tsconfig.spec</w:t>
            </w:r>
            <w:proofErr w:type="gramEnd"/>
            <w:r>
              <w:t>.json</w:t>
            </w:r>
            <w:proofErr w:type="spellEnd"/>
            <w:r>
              <w:t>",</w:t>
            </w:r>
          </w:p>
          <w:p w14:paraId="3E50A69A" w14:textId="77777777" w:rsidR="00517855" w:rsidRDefault="00517855" w:rsidP="0051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karmaConfig</w:t>
            </w:r>
            <w:proofErr w:type="spellEnd"/>
            <w:r>
              <w:t>": "karma.conf.js",</w:t>
            </w:r>
          </w:p>
          <w:p w14:paraId="37142D79" w14:textId="77777777" w:rsidR="00517855" w:rsidRDefault="00517855" w:rsidP="0051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"assets": [</w:t>
            </w:r>
          </w:p>
          <w:p w14:paraId="1C215865" w14:textId="77777777" w:rsidR="00517855" w:rsidRDefault="00517855" w:rsidP="0051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"</w:t>
            </w:r>
            <w:proofErr w:type="spellStart"/>
            <w:r>
              <w:t>src</w:t>
            </w:r>
            <w:proofErr w:type="spellEnd"/>
            <w:r>
              <w:t>/favicon.ico",</w:t>
            </w:r>
          </w:p>
          <w:p w14:paraId="4648E193" w14:textId="77777777" w:rsidR="00517855" w:rsidRDefault="00517855" w:rsidP="0051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"</w:t>
            </w:r>
            <w:proofErr w:type="spellStart"/>
            <w:r>
              <w:t>src</w:t>
            </w:r>
            <w:proofErr w:type="spellEnd"/>
            <w:r>
              <w:t>/assets"</w:t>
            </w:r>
          </w:p>
          <w:p w14:paraId="750297CB" w14:textId="77777777" w:rsidR="00517855" w:rsidRDefault="00517855" w:rsidP="0051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],</w:t>
            </w:r>
          </w:p>
          <w:p w14:paraId="7F864D50" w14:textId="77777777" w:rsidR="00517855" w:rsidRDefault="00517855" w:rsidP="0051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"styles": [</w:t>
            </w:r>
          </w:p>
          <w:p w14:paraId="5E50FEF4" w14:textId="77777777" w:rsidR="00517855" w:rsidRDefault="00517855" w:rsidP="0051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"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styles.scss</w:t>
            </w:r>
            <w:proofErr w:type="spellEnd"/>
            <w:r>
              <w:t>"</w:t>
            </w:r>
          </w:p>
          <w:p w14:paraId="6451D172" w14:textId="77777777" w:rsidR="00517855" w:rsidRDefault="00517855" w:rsidP="0051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],</w:t>
            </w:r>
          </w:p>
          <w:p w14:paraId="31DCF774" w14:textId="77777777" w:rsidR="00517855" w:rsidRDefault="00517855" w:rsidP="0051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"scripts": []</w:t>
            </w:r>
          </w:p>
          <w:p w14:paraId="050DEC58" w14:textId="77777777" w:rsidR="00517855" w:rsidRDefault="00517855" w:rsidP="0051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}</w:t>
            </w:r>
          </w:p>
          <w:p w14:paraId="0B36D1E7" w14:textId="1B54C602" w:rsidR="00CD09E1" w:rsidRDefault="00517855" w:rsidP="0051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},</w:t>
            </w:r>
          </w:p>
        </w:tc>
      </w:tr>
    </w:tbl>
    <w:p w14:paraId="045C535F" w14:textId="64F72885" w:rsidR="000B533A" w:rsidRDefault="000B533A" w:rsidP="00481F1B"/>
    <w:p w14:paraId="79F35505" w14:textId="02D5186E" w:rsidR="00FD0A8F" w:rsidRPr="007C3C56" w:rsidRDefault="00F46088" w:rsidP="00481F1B">
      <w:pPr>
        <w:pStyle w:val="Heading3"/>
        <w:numPr>
          <w:ilvl w:val="0"/>
          <w:numId w:val="7"/>
        </w:numPr>
        <w:rPr>
          <w:i w:val="0"/>
          <w:iCs w:val="0"/>
          <w:sz w:val="28"/>
          <w:szCs w:val="28"/>
        </w:rPr>
      </w:pPr>
      <w:r w:rsidRPr="00F46088">
        <w:rPr>
          <w:i w:val="0"/>
          <w:iCs w:val="0"/>
        </w:rPr>
        <w:t>Remove</w:t>
      </w:r>
      <w:r w:rsidRPr="00F46088">
        <w:rPr>
          <w:i w:val="0"/>
          <w:iCs w:val="0"/>
          <w:sz w:val="28"/>
          <w:szCs w:val="28"/>
        </w:rPr>
        <w:t xml:space="preserve"> karma.conf.js </w:t>
      </w:r>
      <w:r w:rsidRPr="00F46088">
        <w:rPr>
          <w:i w:val="0"/>
          <w:iCs w:val="0"/>
        </w:rPr>
        <w:t>and</w:t>
      </w:r>
      <w:r w:rsidRPr="00F46088">
        <w:rPr>
          <w:i w:val="0"/>
          <w:iCs w:val="0"/>
          <w:sz w:val="28"/>
          <w:szCs w:val="28"/>
        </w:rPr>
        <w:t xml:space="preserve"> </w:t>
      </w:r>
      <w:proofErr w:type="spellStart"/>
      <w:r w:rsidRPr="00F46088">
        <w:rPr>
          <w:i w:val="0"/>
          <w:iCs w:val="0"/>
          <w:sz w:val="28"/>
          <w:szCs w:val="28"/>
        </w:rPr>
        <w:t>src</w:t>
      </w:r>
      <w:proofErr w:type="spellEnd"/>
      <w:r w:rsidRPr="00F46088">
        <w:rPr>
          <w:i w:val="0"/>
          <w:iCs w:val="0"/>
          <w:sz w:val="28"/>
          <w:szCs w:val="28"/>
        </w:rPr>
        <w:t>/</w:t>
      </w:r>
      <w:proofErr w:type="spellStart"/>
      <w:r w:rsidRPr="00F46088">
        <w:rPr>
          <w:i w:val="0"/>
          <w:iCs w:val="0"/>
          <w:sz w:val="28"/>
          <w:szCs w:val="28"/>
        </w:rPr>
        <w:t>test.ts</w:t>
      </w:r>
      <w:proofErr w:type="spellEnd"/>
      <w:r w:rsidRPr="00F46088">
        <w:rPr>
          <w:i w:val="0"/>
          <w:iCs w:val="0"/>
          <w:sz w:val="28"/>
          <w:szCs w:val="28"/>
        </w:rPr>
        <w:t xml:space="preserve"> </w:t>
      </w:r>
      <w:r w:rsidRPr="00F46088">
        <w:rPr>
          <w:i w:val="0"/>
          <w:iCs w:val="0"/>
        </w:rPr>
        <w:t>files</w:t>
      </w:r>
    </w:p>
    <w:p w14:paraId="6CB1759F" w14:textId="2098DEF8" w:rsidR="00FD0A8F" w:rsidRDefault="00FD0A8F" w:rsidP="00FD0A8F">
      <w:pPr>
        <w:pStyle w:val="Heading3"/>
        <w:numPr>
          <w:ilvl w:val="0"/>
          <w:numId w:val="7"/>
        </w:numPr>
        <w:rPr>
          <w:i w:val="0"/>
          <w:iCs w:val="0"/>
        </w:rPr>
      </w:pPr>
      <w:r w:rsidRPr="00FD0A8F">
        <w:rPr>
          <w:i w:val="0"/>
          <w:iCs w:val="0"/>
        </w:rPr>
        <w:t>Create</w:t>
      </w:r>
      <w:r w:rsidRPr="00FD0A8F">
        <w:rPr>
          <w:i w:val="0"/>
          <w:iCs w:val="0"/>
          <w:sz w:val="28"/>
          <w:szCs w:val="28"/>
        </w:rPr>
        <w:t xml:space="preserve"> </w:t>
      </w:r>
      <w:proofErr w:type="spellStart"/>
      <w:r w:rsidRPr="00FD0A8F">
        <w:rPr>
          <w:i w:val="0"/>
          <w:iCs w:val="0"/>
          <w:sz w:val="28"/>
          <w:szCs w:val="28"/>
        </w:rPr>
        <w:t>setupJest.ts</w:t>
      </w:r>
      <w:proofErr w:type="spellEnd"/>
      <w:r w:rsidRPr="00FD0A8F">
        <w:rPr>
          <w:i w:val="0"/>
          <w:iCs w:val="0"/>
          <w:sz w:val="28"/>
          <w:szCs w:val="28"/>
        </w:rPr>
        <w:t xml:space="preserve"> </w:t>
      </w:r>
      <w:r w:rsidRPr="00FD0A8F">
        <w:rPr>
          <w:i w:val="0"/>
          <w:iCs w:val="0"/>
        </w:rPr>
        <w:t>file</w:t>
      </w:r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97"/>
        <w:gridCol w:w="9411"/>
      </w:tblGrid>
      <w:tr w:rsidR="000507DF" w14:paraId="7E597308" w14:textId="77777777" w:rsidTr="000507DF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</w:tcPr>
          <w:p w14:paraId="30467E0E" w14:textId="77777777" w:rsidR="000507DF" w:rsidRDefault="000507DF" w:rsidP="00445E0A">
            <w:pPr>
              <w:pStyle w:val="Icon"/>
              <w:rPr>
                <w:u w:val="double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89F0798" wp14:editId="17F33EA5">
                      <wp:extent cx="228600" cy="228600"/>
                      <wp:effectExtent l="0" t="0" r="0" b="0"/>
                      <wp:docPr id="1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6" name="Oval 1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A307D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BnU8WiHBQAA8BEAAA4AAAAAAAAAAAAAAAAALgIAAGRycy9l&#10;Mm9Eb2MueG1sUEsBAi0AFAAGAAgAAAAhAPgMKZnYAAAAAwEAAA8AAAAAAAAAAAAAAAAA4QcAAGRy&#10;cy9kb3ducmV2LnhtbFBLBQYAAAAABAAEAPMAAADmCAAAAAA=&#10;">
                      <v:oval id="Oval 16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" fillcolor="#4f81bd [3204]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EECE1" w:themeFill="background2"/>
          </w:tcPr>
          <w:p w14:paraId="1B5EA3A6" w14:textId="77777777" w:rsidR="000507DF" w:rsidRDefault="000507DF" w:rsidP="00445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B8D280" w14:textId="1A8296EE" w:rsidR="000507DF" w:rsidRDefault="000507DF" w:rsidP="0005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7DF">
              <w:t>import 'jest-preset-angular/setup-jest</w:t>
            </w:r>
            <w:proofErr w:type="gramStart"/>
            <w:r w:rsidRPr="000507DF">
              <w:t>';</w:t>
            </w:r>
            <w:proofErr w:type="gramEnd"/>
          </w:p>
          <w:p w14:paraId="35D9C4A3" w14:textId="69B6ED0C" w:rsidR="000507DF" w:rsidRDefault="000507DF" w:rsidP="00445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4BAC3B" w14:textId="02FD6F98" w:rsidR="000507DF" w:rsidRPr="000507DF" w:rsidRDefault="000507DF" w:rsidP="000507DF">
      <w:pPr>
        <w:pStyle w:val="Heading3"/>
        <w:numPr>
          <w:ilvl w:val="0"/>
          <w:numId w:val="7"/>
        </w:numPr>
        <w:rPr>
          <w:i w:val="0"/>
          <w:iCs w:val="0"/>
        </w:rPr>
      </w:pPr>
      <w:r w:rsidRPr="000507DF">
        <w:rPr>
          <w:i w:val="0"/>
          <w:iCs w:val="0"/>
        </w:rPr>
        <w:lastRenderedPageBreak/>
        <w:t xml:space="preserve">Modify </w:t>
      </w:r>
      <w:proofErr w:type="spellStart"/>
      <w:proofErr w:type="gramStart"/>
      <w:r w:rsidRPr="000507DF">
        <w:rPr>
          <w:i w:val="0"/>
          <w:iCs w:val="0"/>
          <w:sz w:val="28"/>
          <w:szCs w:val="28"/>
        </w:rPr>
        <w:t>tsconfig.spec</w:t>
      </w:r>
      <w:proofErr w:type="gramEnd"/>
      <w:r w:rsidRPr="000507DF">
        <w:rPr>
          <w:i w:val="0"/>
          <w:iCs w:val="0"/>
          <w:sz w:val="28"/>
          <w:szCs w:val="28"/>
        </w:rPr>
        <w:t>.json</w:t>
      </w:r>
      <w:proofErr w:type="spellEnd"/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97"/>
        <w:gridCol w:w="9411"/>
      </w:tblGrid>
      <w:tr w:rsidR="00FD0A8F" w14:paraId="3879D13D" w14:textId="77777777" w:rsidTr="00D47C64">
        <w:trPr>
          <w:trHeight w:val="5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</w:tcPr>
          <w:p w14:paraId="1583DB77" w14:textId="77777777" w:rsidR="00FD0A8F" w:rsidRDefault="00FD0A8F" w:rsidP="00445E0A">
            <w:pPr>
              <w:pStyle w:val="Icon"/>
              <w:rPr>
                <w:u w:val="double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45CD2A6" wp14:editId="6809FAB3">
                      <wp:extent cx="228600" cy="228600"/>
                      <wp:effectExtent l="0" t="0" r="0" b="0"/>
                      <wp:docPr id="1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" name="Oval 1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4F9CF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LOYO0IMFAADwEQAADgAAAAAAAAAAAAAAAAAuAgAAZHJzL2Uyb0Rv&#10;Yy54bWxQSwECLQAUAAYACAAAACEA+AwpmdgAAAADAQAADwAAAAAAAAAAAAAAAADdBwAAZHJzL2Rv&#10;d25yZXYueG1sUEsFBgAAAAAEAAQA8wAAAOIIAAAAAA==&#10;">
                      <v:oval id="Oval 13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" fillcolor="#4f81bd [3204]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EECE1" w:themeFill="background2"/>
          </w:tcPr>
          <w:p w14:paraId="7E873141" w14:textId="77777777" w:rsidR="00FD0A8F" w:rsidRDefault="00FD0A8F" w:rsidP="00445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E0A235" w14:textId="77777777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6DBB9488" w14:textId="77777777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"extends": "./</w:t>
            </w:r>
            <w:proofErr w:type="spellStart"/>
            <w:r>
              <w:t>tsconfig.json</w:t>
            </w:r>
            <w:proofErr w:type="spellEnd"/>
            <w:r>
              <w:t>",</w:t>
            </w:r>
          </w:p>
          <w:p w14:paraId="503E17F9" w14:textId="77777777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</w:t>
            </w:r>
            <w:proofErr w:type="spellStart"/>
            <w:r>
              <w:t>compilerOptions</w:t>
            </w:r>
            <w:proofErr w:type="spellEnd"/>
            <w:r>
              <w:t>": {</w:t>
            </w:r>
          </w:p>
          <w:p w14:paraId="792A7AF4" w14:textId="77777777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outDir</w:t>
            </w:r>
            <w:proofErr w:type="spellEnd"/>
            <w:r>
              <w:t xml:space="preserve">": </w:t>
            </w:r>
            <w:proofErr w:type="gramStart"/>
            <w:r>
              <w:t>"./</w:t>
            </w:r>
            <w:proofErr w:type="gramEnd"/>
            <w:r>
              <w:t>out-</w:t>
            </w:r>
            <w:proofErr w:type="spellStart"/>
            <w:r>
              <w:t>tsc</w:t>
            </w:r>
            <w:proofErr w:type="spellEnd"/>
            <w:r>
              <w:t>/spec",</w:t>
            </w:r>
          </w:p>
          <w:p w14:paraId="6DBBD820" w14:textId="77777777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"types": [</w:t>
            </w:r>
          </w:p>
          <w:p w14:paraId="5A5F3CA2" w14:textId="77777777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"jest",</w:t>
            </w:r>
          </w:p>
          <w:p w14:paraId="12A5FA2E" w14:textId="77777777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"node"</w:t>
            </w:r>
          </w:p>
          <w:p w14:paraId="047B7CB3" w14:textId="2A2969F4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]</w:t>
            </w:r>
            <w:r>
              <w:t>,</w:t>
            </w:r>
          </w:p>
          <w:p w14:paraId="6F6C1E7D" w14:textId="77777777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esModuleInterop</w:t>
            </w:r>
            <w:proofErr w:type="spellEnd"/>
            <w:r>
              <w:t>": true,</w:t>
            </w:r>
          </w:p>
          <w:p w14:paraId="11D274F5" w14:textId="21DA98FF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emitDecoratorMetadata</w:t>
            </w:r>
            <w:proofErr w:type="spellEnd"/>
            <w:r>
              <w:t>": true</w:t>
            </w:r>
          </w:p>
          <w:p w14:paraId="106B852B" w14:textId="77777777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},</w:t>
            </w:r>
          </w:p>
          <w:p w14:paraId="07E0878F" w14:textId="77777777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"files": [</w:t>
            </w:r>
          </w:p>
          <w:p w14:paraId="4BBD309F" w14:textId="77777777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polyfills.ts</w:t>
            </w:r>
            <w:proofErr w:type="spellEnd"/>
            <w:r>
              <w:t>"</w:t>
            </w:r>
          </w:p>
          <w:p w14:paraId="33FF1C07" w14:textId="77777777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],</w:t>
            </w:r>
          </w:p>
          <w:p w14:paraId="5CE31155" w14:textId="77777777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"include": [</w:t>
            </w:r>
          </w:p>
          <w:p w14:paraId="0E1CCD16" w14:textId="77777777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src</w:t>
            </w:r>
            <w:proofErr w:type="spellEnd"/>
            <w:r>
              <w:t>/**/</w:t>
            </w:r>
            <w:proofErr w:type="gramStart"/>
            <w:r>
              <w:t>*.</w:t>
            </w:r>
            <w:proofErr w:type="spellStart"/>
            <w:r>
              <w:t>spec</w:t>
            </w:r>
            <w:proofErr w:type="gramEnd"/>
            <w:r>
              <w:t>.ts</w:t>
            </w:r>
            <w:proofErr w:type="spellEnd"/>
            <w:r>
              <w:t>",</w:t>
            </w:r>
          </w:p>
          <w:p w14:paraId="01F48B5B" w14:textId="77777777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src</w:t>
            </w:r>
            <w:proofErr w:type="spellEnd"/>
            <w:r>
              <w:t>/**/*.</w:t>
            </w:r>
            <w:proofErr w:type="spellStart"/>
            <w:r>
              <w:t>d.ts</w:t>
            </w:r>
            <w:proofErr w:type="spellEnd"/>
            <w:r>
              <w:t>"</w:t>
            </w:r>
          </w:p>
          <w:p w14:paraId="1D92C4AE" w14:textId="77777777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]</w:t>
            </w:r>
          </w:p>
          <w:p w14:paraId="121E88FB" w14:textId="228FF78B" w:rsidR="00FD0A8F" w:rsidRDefault="00FD0A8F" w:rsidP="00FD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4B28606A" w14:textId="3B7ABFA0" w:rsidR="00CC480F" w:rsidRDefault="00CC480F" w:rsidP="00CC480F">
      <w:pPr>
        <w:pStyle w:val="Heading3"/>
        <w:numPr>
          <w:ilvl w:val="0"/>
          <w:numId w:val="7"/>
        </w:numPr>
        <w:rPr>
          <w:i w:val="0"/>
          <w:iCs w:val="0"/>
        </w:rPr>
      </w:pPr>
      <w:r w:rsidRPr="00CC480F">
        <w:rPr>
          <w:i w:val="0"/>
          <w:iCs w:val="0"/>
        </w:rPr>
        <w:t xml:space="preserve">Modify </w:t>
      </w:r>
      <w:proofErr w:type="spellStart"/>
      <w:r w:rsidRPr="00CC480F">
        <w:rPr>
          <w:i w:val="0"/>
          <w:iCs w:val="0"/>
          <w:sz w:val="28"/>
          <w:szCs w:val="28"/>
        </w:rPr>
        <w:t>package.json</w:t>
      </w:r>
      <w:proofErr w:type="spellEnd"/>
      <w:r w:rsidRPr="00CC480F">
        <w:rPr>
          <w:i w:val="0"/>
          <w:iCs w:val="0"/>
        </w:rPr>
        <w:t xml:space="preserve"> file</w:t>
      </w:r>
      <w:r w:rsidR="007C3C56">
        <w:rPr>
          <w:i w:val="0"/>
          <w:iCs w:val="0"/>
        </w:rPr>
        <w:t>:</w:t>
      </w:r>
    </w:p>
    <w:p w14:paraId="6F162D5F" w14:textId="17FFEC37" w:rsidR="007C3C56" w:rsidRPr="007C3C56" w:rsidRDefault="007C3C56" w:rsidP="007C3C56">
      <w:r w:rsidRPr="007C3C56">
        <w:t>Modify the test scripts to the following:</w:t>
      </w:r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97"/>
        <w:gridCol w:w="9411"/>
      </w:tblGrid>
      <w:tr w:rsidR="00CC480F" w14:paraId="294BF83A" w14:textId="77777777" w:rsidTr="007C3C56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</w:tcPr>
          <w:p w14:paraId="6707A869" w14:textId="77777777" w:rsidR="00CC480F" w:rsidRDefault="00CC480F" w:rsidP="00445E0A">
            <w:pPr>
              <w:pStyle w:val="Icon"/>
              <w:rPr>
                <w:u w:val="double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27E8144" wp14:editId="2A31F063">
                      <wp:extent cx="228600" cy="228600"/>
                      <wp:effectExtent l="0" t="0" r="0" b="0"/>
                      <wp:docPr id="1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9" name="Oval 1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FB621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">
                      <v:oval id="Oval 19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" fillcolor="#4f81bd [3204]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EECE1" w:themeFill="background2"/>
          </w:tcPr>
          <w:p w14:paraId="2BD49F2F" w14:textId="77777777" w:rsidR="00CC480F" w:rsidRDefault="00CC480F" w:rsidP="00445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F28E5A" w14:textId="29C2F2DB" w:rsidR="00CC480F" w:rsidRDefault="001E435F" w:rsidP="001E4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"test": "</w:t>
            </w:r>
            <w:r w:rsidR="002B7D0B" w:rsidRPr="002B7D0B">
              <w:t>jest --</w:t>
            </w:r>
            <w:proofErr w:type="spellStart"/>
            <w:r w:rsidR="002B7D0B" w:rsidRPr="002B7D0B">
              <w:t>clearCache</w:t>
            </w:r>
            <w:proofErr w:type="spellEnd"/>
            <w:r w:rsidR="002B7D0B" w:rsidRPr="002B7D0B">
              <w:t xml:space="preserve"> &amp;&amp; jest --coverage</w:t>
            </w:r>
            <w:r>
              <w:t>",</w:t>
            </w:r>
          </w:p>
        </w:tc>
      </w:tr>
    </w:tbl>
    <w:p w14:paraId="1A2A9CB2" w14:textId="77777777" w:rsidR="00BA08B3" w:rsidRDefault="00BA08B3" w:rsidP="007C3C56"/>
    <w:p w14:paraId="6AD982CA" w14:textId="6B00D650" w:rsidR="007C3C56" w:rsidRPr="007C3C56" w:rsidRDefault="007C3C56" w:rsidP="007C3C56">
      <w:r w:rsidRPr="007C3C56">
        <w:t>Add Jest configuration to the end of this file:</w:t>
      </w:r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97"/>
        <w:gridCol w:w="9411"/>
      </w:tblGrid>
      <w:tr w:rsidR="007C3C56" w14:paraId="61F50A76" w14:textId="77777777" w:rsidTr="00445E0A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</w:tcPr>
          <w:p w14:paraId="357B7073" w14:textId="77777777" w:rsidR="007C3C56" w:rsidRDefault="007C3C56" w:rsidP="00445E0A">
            <w:pPr>
              <w:pStyle w:val="Icon"/>
              <w:rPr>
                <w:u w:val="double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6474724" wp14:editId="3781019A">
                      <wp:extent cx="228600" cy="228600"/>
                      <wp:effectExtent l="0" t="0" r="0" b="0"/>
                      <wp:docPr id="2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2" name="Oval 2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57F22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">
                      <v:oval id="Oval 22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" fillcolor="#4f81bd [3204]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EECE1" w:themeFill="background2"/>
          </w:tcPr>
          <w:p w14:paraId="5B95C95D" w14:textId="77777777" w:rsidR="007C3C56" w:rsidRDefault="007C3C56" w:rsidP="00445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38D846" w14:textId="77777777" w:rsidR="007C3C56" w:rsidRDefault="007C3C56" w:rsidP="007C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"jest": {</w:t>
            </w:r>
          </w:p>
          <w:p w14:paraId="74CDE1FF" w14:textId="77777777" w:rsidR="007C3C56" w:rsidRDefault="007C3C56" w:rsidP="007C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"preset": "jest-preset-angular",</w:t>
            </w:r>
          </w:p>
          <w:p w14:paraId="1963FB69" w14:textId="77777777" w:rsidR="007C3C56" w:rsidRDefault="007C3C56" w:rsidP="007C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setupFilesAfterEnv</w:t>
            </w:r>
            <w:proofErr w:type="spellEnd"/>
            <w:r>
              <w:t>": [</w:t>
            </w:r>
          </w:p>
          <w:p w14:paraId="2BB0A3B8" w14:textId="77777777" w:rsidR="007C3C56" w:rsidRDefault="007C3C56" w:rsidP="007C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"&lt;</w:t>
            </w:r>
            <w:proofErr w:type="spellStart"/>
            <w:r>
              <w:t>rootDir</w:t>
            </w:r>
            <w:proofErr w:type="spellEnd"/>
            <w:r>
              <w:t>&gt;/</w:t>
            </w:r>
            <w:proofErr w:type="spellStart"/>
            <w:r>
              <w:t>setupJest.ts</w:t>
            </w:r>
            <w:proofErr w:type="spellEnd"/>
            <w:r>
              <w:t>"</w:t>
            </w:r>
          </w:p>
          <w:p w14:paraId="328582A4" w14:textId="77777777" w:rsidR="007C3C56" w:rsidRDefault="007C3C56" w:rsidP="007C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],</w:t>
            </w:r>
          </w:p>
          <w:p w14:paraId="46F19B47" w14:textId="77777777" w:rsidR="007C3C56" w:rsidRDefault="007C3C56" w:rsidP="007C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testPathIgnorePatterns</w:t>
            </w:r>
            <w:proofErr w:type="spellEnd"/>
            <w:r>
              <w:t>": [</w:t>
            </w:r>
          </w:p>
          <w:p w14:paraId="3DDEDA7F" w14:textId="77777777" w:rsidR="007C3C56" w:rsidRDefault="007C3C56" w:rsidP="007C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"&lt;</w:t>
            </w:r>
            <w:proofErr w:type="spellStart"/>
            <w:r>
              <w:t>rootDir</w:t>
            </w:r>
            <w:proofErr w:type="spellEnd"/>
            <w:r>
              <w:t>&gt;/</w:t>
            </w:r>
            <w:proofErr w:type="spellStart"/>
            <w:r>
              <w:t>node_modules</w:t>
            </w:r>
            <w:proofErr w:type="spellEnd"/>
            <w:r>
              <w:t>/",</w:t>
            </w:r>
          </w:p>
          <w:p w14:paraId="2970FC9A" w14:textId="77777777" w:rsidR="007C3C56" w:rsidRDefault="007C3C56" w:rsidP="007C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"&lt;</w:t>
            </w:r>
            <w:proofErr w:type="spellStart"/>
            <w:r>
              <w:t>rootDir</w:t>
            </w:r>
            <w:proofErr w:type="spellEnd"/>
            <w:r>
              <w:t>&gt;/</w:t>
            </w:r>
            <w:proofErr w:type="spellStart"/>
            <w:r>
              <w:t>dist</w:t>
            </w:r>
            <w:proofErr w:type="spellEnd"/>
            <w:r>
              <w:t>/"</w:t>
            </w:r>
          </w:p>
          <w:p w14:paraId="6E9757D7" w14:textId="77777777" w:rsidR="007C3C56" w:rsidRDefault="007C3C56" w:rsidP="007C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],</w:t>
            </w:r>
          </w:p>
          <w:p w14:paraId="3F11C047" w14:textId="77777777" w:rsidR="007C3C56" w:rsidRDefault="007C3C56" w:rsidP="007C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globals</w:t>
            </w:r>
            <w:proofErr w:type="spellEnd"/>
            <w:r>
              <w:t>": {</w:t>
            </w:r>
          </w:p>
          <w:p w14:paraId="270A304C" w14:textId="77777777" w:rsidR="007C3C56" w:rsidRDefault="007C3C56" w:rsidP="007C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"</w:t>
            </w:r>
            <w:proofErr w:type="spellStart"/>
            <w:proofErr w:type="gramStart"/>
            <w:r>
              <w:t>ts</w:t>
            </w:r>
            <w:proofErr w:type="spellEnd"/>
            <w:proofErr w:type="gramEnd"/>
            <w:r>
              <w:t>-jest": {</w:t>
            </w:r>
          </w:p>
          <w:p w14:paraId="4CEB988B" w14:textId="77777777" w:rsidR="007C3C56" w:rsidRDefault="007C3C56" w:rsidP="007C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tsconfig</w:t>
            </w:r>
            <w:proofErr w:type="spellEnd"/>
            <w:r>
              <w:t>": "&lt;</w:t>
            </w:r>
            <w:proofErr w:type="spellStart"/>
            <w:r>
              <w:t>rootDir</w:t>
            </w:r>
            <w:proofErr w:type="spellEnd"/>
            <w:r>
              <w:t>&gt;/</w:t>
            </w:r>
            <w:proofErr w:type="spellStart"/>
            <w:proofErr w:type="gramStart"/>
            <w:r>
              <w:t>tsconfig.spec</w:t>
            </w:r>
            <w:proofErr w:type="gramEnd"/>
            <w:r>
              <w:t>.json</w:t>
            </w:r>
            <w:proofErr w:type="spellEnd"/>
            <w:r>
              <w:t>",</w:t>
            </w:r>
          </w:p>
          <w:p w14:paraId="0547EA89" w14:textId="77777777" w:rsidR="007C3C56" w:rsidRDefault="007C3C56" w:rsidP="007C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stringifyContentPathRegex</w:t>
            </w:r>
            <w:proofErr w:type="spellEnd"/>
            <w:r>
              <w:t>": "\\.html$"</w:t>
            </w:r>
          </w:p>
          <w:p w14:paraId="32FD3BAC" w14:textId="77777777" w:rsidR="007C3C56" w:rsidRDefault="007C3C56" w:rsidP="007C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}</w:t>
            </w:r>
          </w:p>
          <w:p w14:paraId="37E70E46" w14:textId="77777777" w:rsidR="007C3C56" w:rsidRDefault="007C3C56" w:rsidP="007C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14:paraId="1C5AC99B" w14:textId="361B76A3" w:rsidR="007C3C56" w:rsidRDefault="007C3C56" w:rsidP="007C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6258893D" w14:textId="55FDBDCE" w:rsidR="000B0FBA" w:rsidRDefault="000B0FBA" w:rsidP="000B0FBA">
      <w:pPr>
        <w:pStyle w:val="Heading3"/>
        <w:numPr>
          <w:ilvl w:val="0"/>
          <w:numId w:val="7"/>
        </w:numPr>
        <w:rPr>
          <w:i w:val="0"/>
          <w:iCs w:val="0"/>
        </w:rPr>
      </w:pPr>
      <w:r w:rsidRPr="00CC480F">
        <w:rPr>
          <w:i w:val="0"/>
          <w:iCs w:val="0"/>
        </w:rPr>
        <w:lastRenderedPageBreak/>
        <w:t xml:space="preserve">Modify </w:t>
      </w:r>
      <w:proofErr w:type="spellStart"/>
      <w:r w:rsidR="001A6386" w:rsidRPr="001A6386">
        <w:rPr>
          <w:i w:val="0"/>
          <w:iCs w:val="0"/>
          <w:sz w:val="28"/>
          <w:szCs w:val="28"/>
        </w:rPr>
        <w:t>tsconfig.json</w:t>
      </w:r>
      <w:proofErr w:type="spellEnd"/>
      <w:r w:rsidRPr="00CC480F">
        <w:rPr>
          <w:i w:val="0"/>
          <w:iCs w:val="0"/>
        </w:rPr>
        <w:t xml:space="preserve"> file</w:t>
      </w:r>
      <w:r>
        <w:rPr>
          <w:i w:val="0"/>
          <w:iCs w:val="0"/>
        </w:rPr>
        <w:t>:</w:t>
      </w:r>
    </w:p>
    <w:p w14:paraId="002A7A1B" w14:textId="77777777" w:rsidR="000B0FBA" w:rsidRDefault="000B0FBA" w:rsidP="000B0FBA">
      <w:r>
        <w:t>A</w:t>
      </w:r>
      <w:r>
        <w:t xml:space="preserve">dd to </w:t>
      </w:r>
      <w:proofErr w:type="gramStart"/>
      <w:r>
        <w:t>t</w:t>
      </w:r>
      <w:proofErr w:type="spellStart"/>
      <w:r>
        <w:t>sconfig.json</w:t>
      </w:r>
      <w:proofErr w:type="spellEnd"/>
      <w:proofErr w:type="gramEnd"/>
      <w:r>
        <w:t xml:space="preserve">: </w:t>
      </w:r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97"/>
        <w:gridCol w:w="9411"/>
      </w:tblGrid>
      <w:tr w:rsidR="000B0FBA" w14:paraId="57BFA606" w14:textId="77777777" w:rsidTr="00445E0A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</w:tcPr>
          <w:p w14:paraId="789B1900" w14:textId="77777777" w:rsidR="000B0FBA" w:rsidRDefault="000B0FBA" w:rsidP="00445E0A">
            <w:pPr>
              <w:pStyle w:val="Icon"/>
              <w:rPr>
                <w:u w:val="double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A2E5DFA" wp14:editId="1FD806C8">
                      <wp:extent cx="228600" cy="228600"/>
                      <wp:effectExtent l="0" t="0" r="0" b="0"/>
                      <wp:docPr id="2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5" name="Oval 2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E14369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GO9R2HBQAA8BEAAA4AAAAAAAAAAAAAAAAALgIAAGRycy9l&#10;Mm9Eb2MueG1sUEsBAi0AFAAGAAgAAAAhAPgMKZnYAAAAAwEAAA8AAAAAAAAAAAAAAAAA4QcAAGRy&#10;cy9kb3ducmV2LnhtbFBLBQYAAAAABAAEAPMAAADmCAAAAAA=&#10;">
                      <v:oval id="Oval 2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" fillcolor="#4f81bd [3204]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EECE1" w:themeFill="background2"/>
          </w:tcPr>
          <w:p w14:paraId="711B01DF" w14:textId="77777777" w:rsidR="000B0FBA" w:rsidRDefault="000B0FBA" w:rsidP="00445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23AD64" w14:textId="6D603FAE" w:rsidR="000B0FBA" w:rsidRDefault="000B0FBA" w:rsidP="00445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allowSyntheticDefaultImports</w:t>
            </w:r>
            <w:proofErr w:type="spellEnd"/>
            <w:r>
              <w:t>": true,</w:t>
            </w:r>
          </w:p>
        </w:tc>
      </w:tr>
    </w:tbl>
    <w:p w14:paraId="5D5C89D8" w14:textId="77777777" w:rsidR="007C3C56" w:rsidRDefault="007C3C56" w:rsidP="00481F1B"/>
    <w:sectPr w:rsidR="007C3C56" w:rsidSect="007C3C56">
      <w:headerReference w:type="default" r:id="rId14"/>
      <w:footerReference w:type="default" r:id="rId15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015AD" w14:textId="77777777" w:rsidR="007318AB" w:rsidRDefault="007318AB">
      <w:pPr>
        <w:spacing w:after="0" w:line="240" w:lineRule="auto"/>
      </w:pPr>
      <w:r>
        <w:separator/>
      </w:r>
    </w:p>
  </w:endnote>
  <w:endnote w:type="continuationSeparator" w:id="0">
    <w:p w14:paraId="1711573D" w14:textId="77777777" w:rsidR="007318AB" w:rsidRDefault="00731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704B8" w14:textId="77777777" w:rsidR="0040323B" w:rsidRPr="001A2FEC" w:rsidRDefault="0040323B" w:rsidP="001A2FEC">
    <w:pPr>
      <w:pStyle w:val="Foot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5287182" wp14:editId="0B976810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461" name="Group 4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62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4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7478C21" id="Group 461" o:spid="_x0000_s1026" style="position:absolute;margin-left:0;margin-top:0;width:5.75pt;height:55.05pt;z-index:251674624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" strokecolor="#fabf8f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" strokecolor="#fabf8f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" strokecolor="#fabf8f [1945]" strokeweight="1.25pt"/>
              <w10:wrap anchorx="margin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A7FED80" wp14:editId="28C7307A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65" name="Rectangle 4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1990977701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C5190D7" w14:textId="77777777" w:rsidR="0040323B" w:rsidRDefault="0040323B">
                              <w:pPr>
                                <w:jc w:val="right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A7FED80" id="Rectangle 465" o:spid="_x0000_s1033" style="position:absolute;margin-left:0;margin-top:0;width:467.65pt;height:58.3pt;z-index:25167360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" filled="f" stroked="f">
              <v:textbox inset=",0">
                <w:txbxContent>
                  <w:sdt>
                    <w:sdtPr>
                      <w:alias w:val="Date"/>
                      <w:id w:val="1990977701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2C5190D7" w14:textId="77777777" w:rsidR="0040323B" w:rsidRDefault="0040323B">
                        <w:pPr>
                          <w:jc w:val="right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BFCA" w14:textId="77777777" w:rsidR="00372935" w:rsidRPr="001A2FEC" w:rsidRDefault="001C7A34" w:rsidP="001A2FEC">
    <w:pPr>
      <w:pStyle w:val="Foot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5FB99399" wp14:editId="6D603550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542" name="Group 5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544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5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6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0765F81" id="Group 542" o:spid="_x0000_s1026" style="position:absolute;margin-left:0;margin-top:0;width:5.75pt;height:55.05pt;z-index:25167872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" strokecolor="#fabf8f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" strokecolor="#fabf8f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C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rfXCdzOpCMgl38AAAD//wMAUEsBAi0AFAAGAAgAAAAhANvh9svuAAAAhQEAABMAAAAAAAAA&#10;AAAAAAAAAAAAAFtDb250ZW50X1R5cGVzXS54bWxQSwECLQAUAAYACAAAACEAWvQsW78AAAAVAQAA&#10;CwAAAAAAAAAAAAAAAAAfAQAAX3JlbHMvLnJlbHNQSwECLQAUAAYACAAAACEABODgosYAAADcAAAA&#10;DwAAAAAAAAAAAAAAAAAHAgAAZHJzL2Rvd25yZXYueG1sUEsFBgAAAAADAAMAtwAAAPoCAAAAAA==&#10;" strokecolor="#fabf8f [1945]" strokeweight="1.25pt"/>
              <w10:wrap anchorx="margin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EA2B03" wp14:editId="1880C9C4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547" name="Rectangle 5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F8D6E53" w14:textId="77777777" w:rsidR="00372935" w:rsidRDefault="001C7A34">
                              <w:pPr>
                                <w:jc w:val="right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1EEA2B03" id="Rectangle 547" o:spid="_x0000_s1040" style="position:absolute;margin-left:0;margin-top:0;width:467.65pt;height:58.3pt;z-index:25167769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" filled="f" stroked="f">
              <v:textbox inset=",0">
                <w:txbxContent>
                  <w:sdt>
                    <w:sdtPr>
                      <w:alias w:val="Date"/>
                      <w:id w:val="77476837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F8D6E53" w14:textId="77777777" w:rsidR="00372935" w:rsidRDefault="001C7A34">
                        <w:pPr>
                          <w:jc w:val="right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30393" w14:textId="77777777" w:rsidR="007318AB" w:rsidRDefault="007318AB">
      <w:pPr>
        <w:spacing w:after="0" w:line="240" w:lineRule="auto"/>
      </w:pPr>
      <w:r>
        <w:separator/>
      </w:r>
    </w:p>
  </w:footnote>
  <w:footnote w:type="continuationSeparator" w:id="0">
    <w:p w14:paraId="0021E549" w14:textId="77777777" w:rsidR="007318AB" w:rsidRDefault="00731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1F81" w14:textId="77777777" w:rsidR="0040323B" w:rsidRDefault="0040323B">
    <w:pPr>
      <w:pStyle w:val="Header"/>
    </w:pPr>
    <w:r>
      <w:rPr>
        <w:caps/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0F43441C" wp14:editId="2298A61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452" name="Group 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453" name="Group 453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55" name="Rectangle 455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458" name="Text Box 458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634D6" w14:textId="77777777" w:rsidR="0040323B" w:rsidRDefault="0040323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23CD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3441C" id="Group 452" o:spid="_x0000_s1027" style="position:absolute;margin-left:0;margin-top:0;width:133.9pt;height:80.65pt;z-index:25167257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">
              <v:group id="Group 453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<v:rect id="Rectangle 455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" path="m,l1462822,,910372,376306,,1014481,,xe" fillcolor="#4f81bd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457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8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" filled="f" stroked="f" strokeweight=".5pt">
                <v:textbox inset=",7.2pt,,7.2pt">
                  <w:txbxContent>
                    <w:p w14:paraId="4C4634D6" w14:textId="77777777" w:rsidR="0040323B" w:rsidRDefault="0040323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23CD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68D3" w14:textId="77777777" w:rsidR="00372935" w:rsidRDefault="001C7A34">
    <w:pPr>
      <w:pStyle w:val="Header"/>
    </w:pPr>
    <w:r>
      <w:rPr>
        <w:caps/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3CE6A90F" wp14:editId="77F07B5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518" name="Group 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519" name="Group 51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524" name="Rectangle 524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35" name="Text Box 535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EA930" w14:textId="77777777" w:rsidR="00372935" w:rsidRDefault="001C7A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E6A90F" id="Group 518" o:spid="_x0000_s1034" style="position:absolute;margin-left:0;margin-top:0;width:133.9pt;height:80.65pt;z-index:25167667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">
              <v:group id="Group 519" o:spid="_x0000_s103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<v:rect id="Rectangle 524" o:spid="_x0000_s103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" fillcolor="white [3212]" stroked="f" strokeweight="1pt">
                  <v:fill opacity="0"/>
                </v:rect>
                <v:shape id="Rectangle 1" o:spid="_x0000_s1037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" path="m,l1462822,,910372,376306,,1014481,,xe" fillcolor="#4f81bd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534" o:spid="_x0000_s1038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5" o:spid="_x0000_s1039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" filled="f" stroked="f" strokeweight=".5pt">
                <v:textbox inset=",7.2pt,,7.2pt">
                  <w:txbxContent>
                    <w:p w14:paraId="395EA930" w14:textId="77777777" w:rsidR="00372935" w:rsidRDefault="001C7A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5AC5"/>
    <w:multiLevelType w:val="hybridMultilevel"/>
    <w:tmpl w:val="C518C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E7E5A"/>
    <w:multiLevelType w:val="hybridMultilevel"/>
    <w:tmpl w:val="0FB873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C0C0E"/>
    <w:multiLevelType w:val="hybridMultilevel"/>
    <w:tmpl w:val="DA301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F0D5C"/>
    <w:multiLevelType w:val="hybridMultilevel"/>
    <w:tmpl w:val="6EFA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EC"/>
    <w:rsid w:val="0001741B"/>
    <w:rsid w:val="00017720"/>
    <w:rsid w:val="00020350"/>
    <w:rsid w:val="00040F54"/>
    <w:rsid w:val="00047018"/>
    <w:rsid w:val="000507DF"/>
    <w:rsid w:val="0006051A"/>
    <w:rsid w:val="000731BA"/>
    <w:rsid w:val="00073EC8"/>
    <w:rsid w:val="00085FCA"/>
    <w:rsid w:val="000907EF"/>
    <w:rsid w:val="00097A96"/>
    <w:rsid w:val="000A055A"/>
    <w:rsid w:val="000A1F5A"/>
    <w:rsid w:val="000A484B"/>
    <w:rsid w:val="000B0FBA"/>
    <w:rsid w:val="000B18B5"/>
    <w:rsid w:val="000B4B41"/>
    <w:rsid w:val="000B533A"/>
    <w:rsid w:val="000C1B3B"/>
    <w:rsid w:val="000C580F"/>
    <w:rsid w:val="000C6E27"/>
    <w:rsid w:val="000D047D"/>
    <w:rsid w:val="000D2202"/>
    <w:rsid w:val="000D684D"/>
    <w:rsid w:val="000F0789"/>
    <w:rsid w:val="000F0EF3"/>
    <w:rsid w:val="000F6A52"/>
    <w:rsid w:val="0010064F"/>
    <w:rsid w:val="00102372"/>
    <w:rsid w:val="001142AF"/>
    <w:rsid w:val="00117ADB"/>
    <w:rsid w:val="00121E7C"/>
    <w:rsid w:val="00127158"/>
    <w:rsid w:val="00145EE1"/>
    <w:rsid w:val="00171A93"/>
    <w:rsid w:val="001760E7"/>
    <w:rsid w:val="00194AA9"/>
    <w:rsid w:val="00195CC5"/>
    <w:rsid w:val="001A2FEC"/>
    <w:rsid w:val="001A5E2B"/>
    <w:rsid w:val="001A6386"/>
    <w:rsid w:val="001A6E88"/>
    <w:rsid w:val="001B0CA0"/>
    <w:rsid w:val="001C7A34"/>
    <w:rsid w:val="001D04B8"/>
    <w:rsid w:val="001D2D41"/>
    <w:rsid w:val="001E435F"/>
    <w:rsid w:val="001E6422"/>
    <w:rsid w:val="0021290A"/>
    <w:rsid w:val="00223D83"/>
    <w:rsid w:val="00233E23"/>
    <w:rsid w:val="0023442D"/>
    <w:rsid w:val="00246391"/>
    <w:rsid w:val="002572D5"/>
    <w:rsid w:val="00290D50"/>
    <w:rsid w:val="00291F91"/>
    <w:rsid w:val="002A6097"/>
    <w:rsid w:val="002B0E71"/>
    <w:rsid w:val="002B7D0B"/>
    <w:rsid w:val="002C2416"/>
    <w:rsid w:val="002C3B7B"/>
    <w:rsid w:val="002E2A12"/>
    <w:rsid w:val="002E6DB0"/>
    <w:rsid w:val="002F2453"/>
    <w:rsid w:val="00307C08"/>
    <w:rsid w:val="00307D68"/>
    <w:rsid w:val="00310D9F"/>
    <w:rsid w:val="00312815"/>
    <w:rsid w:val="00331579"/>
    <w:rsid w:val="00333F66"/>
    <w:rsid w:val="00335549"/>
    <w:rsid w:val="003435BC"/>
    <w:rsid w:val="00353BC1"/>
    <w:rsid w:val="003648A1"/>
    <w:rsid w:val="00370395"/>
    <w:rsid w:val="00375089"/>
    <w:rsid w:val="00380E66"/>
    <w:rsid w:val="00382151"/>
    <w:rsid w:val="003823B0"/>
    <w:rsid w:val="003A0042"/>
    <w:rsid w:val="003C3E24"/>
    <w:rsid w:val="003C5200"/>
    <w:rsid w:val="003C6A8C"/>
    <w:rsid w:val="003D72F1"/>
    <w:rsid w:val="003E0120"/>
    <w:rsid w:val="003F5A3F"/>
    <w:rsid w:val="0040323B"/>
    <w:rsid w:val="00403AE0"/>
    <w:rsid w:val="00423E18"/>
    <w:rsid w:val="00430D5B"/>
    <w:rsid w:val="00430F3F"/>
    <w:rsid w:val="00435C2C"/>
    <w:rsid w:val="004369C8"/>
    <w:rsid w:val="00444C1E"/>
    <w:rsid w:val="0045138F"/>
    <w:rsid w:val="00452BEB"/>
    <w:rsid w:val="00453A3D"/>
    <w:rsid w:val="00456463"/>
    <w:rsid w:val="004630AB"/>
    <w:rsid w:val="00463F77"/>
    <w:rsid w:val="00471401"/>
    <w:rsid w:val="00477FC9"/>
    <w:rsid w:val="00481410"/>
    <w:rsid w:val="00481F1B"/>
    <w:rsid w:val="004823B4"/>
    <w:rsid w:val="004868AB"/>
    <w:rsid w:val="00493119"/>
    <w:rsid w:val="00494859"/>
    <w:rsid w:val="004978FF"/>
    <w:rsid w:val="004A0E16"/>
    <w:rsid w:val="004A127B"/>
    <w:rsid w:val="004A3532"/>
    <w:rsid w:val="004A68FD"/>
    <w:rsid w:val="004B16CF"/>
    <w:rsid w:val="004B6B7C"/>
    <w:rsid w:val="004C055B"/>
    <w:rsid w:val="004D2496"/>
    <w:rsid w:val="004D7035"/>
    <w:rsid w:val="004F1C02"/>
    <w:rsid w:val="004F35E5"/>
    <w:rsid w:val="00503C11"/>
    <w:rsid w:val="00505494"/>
    <w:rsid w:val="0051743D"/>
    <w:rsid w:val="00517855"/>
    <w:rsid w:val="005203D7"/>
    <w:rsid w:val="0053778A"/>
    <w:rsid w:val="005405AB"/>
    <w:rsid w:val="00551EF5"/>
    <w:rsid w:val="005547F3"/>
    <w:rsid w:val="0056148F"/>
    <w:rsid w:val="00575224"/>
    <w:rsid w:val="00576FE6"/>
    <w:rsid w:val="005816CB"/>
    <w:rsid w:val="00590B41"/>
    <w:rsid w:val="00591364"/>
    <w:rsid w:val="00594B67"/>
    <w:rsid w:val="005B2466"/>
    <w:rsid w:val="005B4495"/>
    <w:rsid w:val="005C3118"/>
    <w:rsid w:val="005D6138"/>
    <w:rsid w:val="005F5AD6"/>
    <w:rsid w:val="005F609D"/>
    <w:rsid w:val="00601D2C"/>
    <w:rsid w:val="00602E52"/>
    <w:rsid w:val="0061046F"/>
    <w:rsid w:val="0062113C"/>
    <w:rsid w:val="00622282"/>
    <w:rsid w:val="00627346"/>
    <w:rsid w:val="00633669"/>
    <w:rsid w:val="00634AD0"/>
    <w:rsid w:val="00637DA5"/>
    <w:rsid w:val="00653263"/>
    <w:rsid w:val="00660745"/>
    <w:rsid w:val="00662C51"/>
    <w:rsid w:val="00673235"/>
    <w:rsid w:val="00674B4B"/>
    <w:rsid w:val="00676FDF"/>
    <w:rsid w:val="006859F3"/>
    <w:rsid w:val="00692AA8"/>
    <w:rsid w:val="006A0212"/>
    <w:rsid w:val="006A2F56"/>
    <w:rsid w:val="006B6D63"/>
    <w:rsid w:val="006B7685"/>
    <w:rsid w:val="006C7BF2"/>
    <w:rsid w:val="006D3654"/>
    <w:rsid w:val="006D57F7"/>
    <w:rsid w:val="006E5D5B"/>
    <w:rsid w:val="006E79B7"/>
    <w:rsid w:val="006F05BE"/>
    <w:rsid w:val="006F1170"/>
    <w:rsid w:val="006F14A7"/>
    <w:rsid w:val="006F4D0C"/>
    <w:rsid w:val="006F4F55"/>
    <w:rsid w:val="006F5A2E"/>
    <w:rsid w:val="00700F75"/>
    <w:rsid w:val="0072747A"/>
    <w:rsid w:val="007318AB"/>
    <w:rsid w:val="0074557C"/>
    <w:rsid w:val="00746BA5"/>
    <w:rsid w:val="00755252"/>
    <w:rsid w:val="007615D8"/>
    <w:rsid w:val="00767F6F"/>
    <w:rsid w:val="0079093B"/>
    <w:rsid w:val="00790F74"/>
    <w:rsid w:val="00791AFE"/>
    <w:rsid w:val="007A6DA2"/>
    <w:rsid w:val="007A77BE"/>
    <w:rsid w:val="007B0F2E"/>
    <w:rsid w:val="007B7EAD"/>
    <w:rsid w:val="007C0655"/>
    <w:rsid w:val="007C33F4"/>
    <w:rsid w:val="007C3C56"/>
    <w:rsid w:val="007D46F4"/>
    <w:rsid w:val="007E09A5"/>
    <w:rsid w:val="007E6801"/>
    <w:rsid w:val="0080099C"/>
    <w:rsid w:val="008071E7"/>
    <w:rsid w:val="00815B68"/>
    <w:rsid w:val="008208E4"/>
    <w:rsid w:val="00827F5F"/>
    <w:rsid w:val="00831544"/>
    <w:rsid w:val="00835CA7"/>
    <w:rsid w:val="00837663"/>
    <w:rsid w:val="008559D2"/>
    <w:rsid w:val="0085700B"/>
    <w:rsid w:val="00876F78"/>
    <w:rsid w:val="00881708"/>
    <w:rsid w:val="00893F9A"/>
    <w:rsid w:val="00894F61"/>
    <w:rsid w:val="00896395"/>
    <w:rsid w:val="008C2DDD"/>
    <w:rsid w:val="008C6BAB"/>
    <w:rsid w:val="008D5662"/>
    <w:rsid w:val="008E4863"/>
    <w:rsid w:val="008E63EE"/>
    <w:rsid w:val="00905A94"/>
    <w:rsid w:val="009073DA"/>
    <w:rsid w:val="00910296"/>
    <w:rsid w:val="009104B6"/>
    <w:rsid w:val="009212F4"/>
    <w:rsid w:val="00923CD3"/>
    <w:rsid w:val="009248DC"/>
    <w:rsid w:val="00924912"/>
    <w:rsid w:val="00941154"/>
    <w:rsid w:val="009511DE"/>
    <w:rsid w:val="00954C3A"/>
    <w:rsid w:val="0097424C"/>
    <w:rsid w:val="009745D0"/>
    <w:rsid w:val="00974844"/>
    <w:rsid w:val="00991330"/>
    <w:rsid w:val="00991E09"/>
    <w:rsid w:val="00994490"/>
    <w:rsid w:val="009A6437"/>
    <w:rsid w:val="009B3F52"/>
    <w:rsid w:val="009B7817"/>
    <w:rsid w:val="009D1735"/>
    <w:rsid w:val="009D2936"/>
    <w:rsid w:val="009E11AF"/>
    <w:rsid w:val="009E357F"/>
    <w:rsid w:val="009E523B"/>
    <w:rsid w:val="009E5892"/>
    <w:rsid w:val="009E67D6"/>
    <w:rsid w:val="009F7881"/>
    <w:rsid w:val="00A01B4C"/>
    <w:rsid w:val="00A06B07"/>
    <w:rsid w:val="00A10411"/>
    <w:rsid w:val="00A124B2"/>
    <w:rsid w:val="00A32EFE"/>
    <w:rsid w:val="00A332B8"/>
    <w:rsid w:val="00A443B8"/>
    <w:rsid w:val="00A472A4"/>
    <w:rsid w:val="00A530FC"/>
    <w:rsid w:val="00A63FA2"/>
    <w:rsid w:val="00A6414A"/>
    <w:rsid w:val="00A72291"/>
    <w:rsid w:val="00A7695E"/>
    <w:rsid w:val="00A84987"/>
    <w:rsid w:val="00A8628E"/>
    <w:rsid w:val="00A93047"/>
    <w:rsid w:val="00AA5F7A"/>
    <w:rsid w:val="00AC2003"/>
    <w:rsid w:val="00AC7647"/>
    <w:rsid w:val="00AD6E1C"/>
    <w:rsid w:val="00AD7217"/>
    <w:rsid w:val="00AE1EB8"/>
    <w:rsid w:val="00AE41DB"/>
    <w:rsid w:val="00AE4F71"/>
    <w:rsid w:val="00AF46B0"/>
    <w:rsid w:val="00B02A32"/>
    <w:rsid w:val="00B04A35"/>
    <w:rsid w:val="00B33445"/>
    <w:rsid w:val="00B3749A"/>
    <w:rsid w:val="00B400B4"/>
    <w:rsid w:val="00B506EC"/>
    <w:rsid w:val="00B629A4"/>
    <w:rsid w:val="00B64D09"/>
    <w:rsid w:val="00B748BB"/>
    <w:rsid w:val="00B826E8"/>
    <w:rsid w:val="00B83BC4"/>
    <w:rsid w:val="00B8535F"/>
    <w:rsid w:val="00B9263B"/>
    <w:rsid w:val="00B9289D"/>
    <w:rsid w:val="00B9570B"/>
    <w:rsid w:val="00B95DF9"/>
    <w:rsid w:val="00BA08B3"/>
    <w:rsid w:val="00BB48EF"/>
    <w:rsid w:val="00BC2FCB"/>
    <w:rsid w:val="00BC3FE0"/>
    <w:rsid w:val="00BE6E4D"/>
    <w:rsid w:val="00BF51BF"/>
    <w:rsid w:val="00BF6AFD"/>
    <w:rsid w:val="00BF7263"/>
    <w:rsid w:val="00BF77D6"/>
    <w:rsid w:val="00C125F1"/>
    <w:rsid w:val="00C20530"/>
    <w:rsid w:val="00C30E12"/>
    <w:rsid w:val="00C31086"/>
    <w:rsid w:val="00C34508"/>
    <w:rsid w:val="00C37046"/>
    <w:rsid w:val="00C411FA"/>
    <w:rsid w:val="00C44C43"/>
    <w:rsid w:val="00C53A47"/>
    <w:rsid w:val="00C84789"/>
    <w:rsid w:val="00CA0330"/>
    <w:rsid w:val="00CA5F66"/>
    <w:rsid w:val="00CA6B8F"/>
    <w:rsid w:val="00CB00FF"/>
    <w:rsid w:val="00CB36AD"/>
    <w:rsid w:val="00CB7CF1"/>
    <w:rsid w:val="00CC480F"/>
    <w:rsid w:val="00CD09E1"/>
    <w:rsid w:val="00CD386A"/>
    <w:rsid w:val="00CE2B68"/>
    <w:rsid w:val="00CE579A"/>
    <w:rsid w:val="00CF04C5"/>
    <w:rsid w:val="00D00227"/>
    <w:rsid w:val="00D2149F"/>
    <w:rsid w:val="00D23005"/>
    <w:rsid w:val="00D23EF4"/>
    <w:rsid w:val="00D26231"/>
    <w:rsid w:val="00D47771"/>
    <w:rsid w:val="00D47C64"/>
    <w:rsid w:val="00D50CB8"/>
    <w:rsid w:val="00D55886"/>
    <w:rsid w:val="00D56E20"/>
    <w:rsid w:val="00D6626A"/>
    <w:rsid w:val="00D773F2"/>
    <w:rsid w:val="00D90B38"/>
    <w:rsid w:val="00D975E1"/>
    <w:rsid w:val="00D979E3"/>
    <w:rsid w:val="00DB650F"/>
    <w:rsid w:val="00DD5672"/>
    <w:rsid w:val="00DD618D"/>
    <w:rsid w:val="00DD7511"/>
    <w:rsid w:val="00DE3396"/>
    <w:rsid w:val="00DF0125"/>
    <w:rsid w:val="00DF4D6E"/>
    <w:rsid w:val="00E00E1A"/>
    <w:rsid w:val="00E02CCA"/>
    <w:rsid w:val="00E12DD7"/>
    <w:rsid w:val="00E231D6"/>
    <w:rsid w:val="00E31580"/>
    <w:rsid w:val="00E346D1"/>
    <w:rsid w:val="00E40F42"/>
    <w:rsid w:val="00E5035C"/>
    <w:rsid w:val="00E5235D"/>
    <w:rsid w:val="00E54BDC"/>
    <w:rsid w:val="00E567B4"/>
    <w:rsid w:val="00E57221"/>
    <w:rsid w:val="00E6056C"/>
    <w:rsid w:val="00E61189"/>
    <w:rsid w:val="00E63D50"/>
    <w:rsid w:val="00E64A5B"/>
    <w:rsid w:val="00E65A21"/>
    <w:rsid w:val="00E676DC"/>
    <w:rsid w:val="00E7053D"/>
    <w:rsid w:val="00E715DB"/>
    <w:rsid w:val="00E77F8D"/>
    <w:rsid w:val="00E9347B"/>
    <w:rsid w:val="00EB5787"/>
    <w:rsid w:val="00EC1210"/>
    <w:rsid w:val="00EC3B13"/>
    <w:rsid w:val="00EC6ABA"/>
    <w:rsid w:val="00EE09A6"/>
    <w:rsid w:val="00EE0EA9"/>
    <w:rsid w:val="00EE266C"/>
    <w:rsid w:val="00EF3C4C"/>
    <w:rsid w:val="00F01F90"/>
    <w:rsid w:val="00F03CD6"/>
    <w:rsid w:val="00F1154D"/>
    <w:rsid w:val="00F13D84"/>
    <w:rsid w:val="00F2317F"/>
    <w:rsid w:val="00F46088"/>
    <w:rsid w:val="00F470CE"/>
    <w:rsid w:val="00F47618"/>
    <w:rsid w:val="00F54379"/>
    <w:rsid w:val="00F60BD1"/>
    <w:rsid w:val="00F60E12"/>
    <w:rsid w:val="00F626ED"/>
    <w:rsid w:val="00F70317"/>
    <w:rsid w:val="00F720BC"/>
    <w:rsid w:val="00F72A17"/>
    <w:rsid w:val="00F73448"/>
    <w:rsid w:val="00F802B6"/>
    <w:rsid w:val="00F81B1B"/>
    <w:rsid w:val="00F85B10"/>
    <w:rsid w:val="00F925D2"/>
    <w:rsid w:val="00F97394"/>
    <w:rsid w:val="00FA7B69"/>
    <w:rsid w:val="00FC28D9"/>
    <w:rsid w:val="00FC310A"/>
    <w:rsid w:val="00FC36F2"/>
    <w:rsid w:val="00FD0A8F"/>
    <w:rsid w:val="00FE2B77"/>
    <w:rsid w:val="00FF04E4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8CD747"/>
  <w15:chartTrackingRefBased/>
  <w15:docId w15:val="{87818E7A-FF1D-48B8-A757-F701CE5E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1F497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53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F81BD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4F81BD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365F91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BE5F1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NoSpacingChar">
    <w:name w:val="No Spacing Char"/>
    <w:basedOn w:val="DefaultParagraphFont"/>
    <w:link w:val="NoSpacing"/>
    <w:uiPriority w:val="1"/>
    <w:rsid w:val="00097A96"/>
  </w:style>
  <w:style w:type="paragraph" w:styleId="BalloonText">
    <w:name w:val="Balloon Text"/>
    <w:basedOn w:val="Normal"/>
    <w:link w:val="BalloonTextChar"/>
    <w:uiPriority w:val="99"/>
    <w:semiHidden/>
    <w:unhideWhenUsed/>
    <w:rsid w:val="00924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266C"/>
    <w:pPr>
      <w:spacing w:after="240" w:line="271" w:lineRule="auto"/>
      <w:ind w:left="720"/>
      <w:contextualSpacing/>
    </w:pPr>
    <w:rPr>
      <w:rFonts w:ascii="Calibri" w:eastAsiaTheme="minorHAnsi" w:hAnsi="Calibri"/>
      <w:color w:val="auto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315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57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5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5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5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78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WORD%20SHAREPOINT\AMIT\TF03843660.dotx" TargetMode="External"/></Relationships>
</file>

<file path=word/theme/theme1.xml><?xml version="1.0" encoding="utf-8"?>
<a:theme xmlns:a="http://schemas.openxmlformats.org/drawingml/2006/main" name="Red Business S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866528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2012-11-14T02:04:00+00:00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1657835</Value>
    </PublishStatusLookup>
    <APAuthor xmlns="4873beb7-5857-4685-be1f-d57550cc96cc">
      <UserInfo>
        <DisplayName>Harshitha Appasani (HCL Technologies Ltd)</DisplayName>
        <AccountId>3871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TP103843659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6E8119-D382-48C0-9E16-0E5C9AF7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5A3B14-4068-4849-9F16-C68F72D589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TF03843660</Template>
  <TotalTime>2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SharepointEmpower_PowerApps_Portfolio</vt:lpstr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SharepointEmpower_PowerApps_Portfolio</dc:title>
  <dc:subject/>
  <dc:creator>Paras Sanghani</dc:creator>
  <cp:keywords/>
  <dc:description/>
  <cp:lastModifiedBy>Rahil Machchhar</cp:lastModifiedBy>
  <cp:revision>3</cp:revision>
  <cp:lastPrinted>2021-09-27T11:41:00Z</cp:lastPrinted>
  <dcterms:created xsi:type="dcterms:W3CDTF">2021-09-27T11:41:00Z</dcterms:created>
  <dcterms:modified xsi:type="dcterms:W3CDTF">2021-09-27T11:43:00Z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